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5168B7" w14:paraId="6C66F588" w14:textId="7777777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5782" w14:textId="77777777" w:rsidR="005168B7" w:rsidRDefault="005168B7">
            <w:pPr>
              <w:spacing w:line="276" w:lineRule="auto"/>
              <w:rPr>
                <w:rFonts w:ascii="Arial" w:hAnsi="Arial" w:cs="Arial"/>
                <w:b/>
                <w:i/>
                <w:sz w:val="32"/>
                <w:lang w:val="en-ID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14FE28" w14:textId="5FF2655F" w:rsidR="005168B7" w:rsidRDefault="005168B7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en-ID" w:eastAsia="en-US"/>
              </w:rPr>
              <w:drawing>
                <wp:inline distT="0" distB="0" distL="0" distR="0" wp14:anchorId="6E8A68E7" wp14:editId="77E9D08B">
                  <wp:extent cx="13716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8B7" w14:paraId="52F83D0B" w14:textId="7777777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5AAB" w14:textId="48A35D97" w:rsidR="005168B7" w:rsidRDefault="005168B7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  <w:lang w:val="en-ID"/>
              </w:rPr>
            </w:pPr>
            <w:r>
              <w:rPr>
                <w:rFonts w:ascii="Arial Narrow" w:hAnsi="Arial Narrow" w:cs="Tahoma"/>
                <w:sz w:val="36"/>
                <w:lang w:val="en-ID"/>
              </w:rPr>
              <w:t>COMP6153</w:t>
            </w:r>
            <w:r w:rsidR="00D113D1">
              <w:rPr>
                <w:rFonts w:ascii="Arial Narrow" w:hAnsi="Arial Narrow" w:cs="Tahoma"/>
                <w:sz w:val="36"/>
              </w:rPr>
              <w:t>001</w:t>
            </w:r>
          </w:p>
          <w:p w14:paraId="54311A20" w14:textId="77777777" w:rsidR="005168B7" w:rsidRDefault="005168B7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en-ID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C42CD1" w14:textId="77777777" w:rsidR="005168B7" w:rsidRDefault="005168B7">
            <w:pPr>
              <w:spacing w:line="25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5168B7" w14:paraId="619285E7" w14:textId="7777777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B739" w14:textId="77777777" w:rsidR="005168B7" w:rsidRDefault="005168B7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  <w:lang w:val="en-ID"/>
              </w:rPr>
            </w:pPr>
            <w:r>
              <w:rPr>
                <w:rFonts w:ascii="Arial" w:hAnsi="Arial" w:cs="Arial"/>
                <w:b/>
                <w:lang w:val="en-ID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563D296" w14:textId="63425E99" w:rsidR="005168B7" w:rsidRDefault="000858BE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lang w:val="en-ID"/>
              </w:rPr>
            </w:pPr>
            <w:r w:rsidRPr="000858BE">
              <w:rPr>
                <w:rFonts w:ascii="Arial" w:hAnsi="Arial" w:cs="Arial"/>
                <w:b/>
                <w:sz w:val="20"/>
                <w:lang w:val="en-ID"/>
              </w:rPr>
              <w:t>O223-COMP6153-BD15-01</w:t>
            </w:r>
          </w:p>
        </w:tc>
      </w:tr>
      <w:tr w:rsidR="005168B7" w14:paraId="129D9929" w14:textId="7777777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D27DEB6" w14:textId="77777777" w:rsidR="005168B7" w:rsidRDefault="005168B7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D97C642" w14:textId="77777777" w:rsidR="005168B7" w:rsidRDefault="005168B7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  <w:lang w:val="en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  <w:lang w:val="en-ID"/>
              </w:rPr>
              <w:t>00</w:t>
            </w:r>
          </w:p>
        </w:tc>
      </w:tr>
    </w:tbl>
    <w:p w14:paraId="430982CD" w14:textId="77777777" w:rsidR="005168B7" w:rsidRDefault="005168B7" w:rsidP="005168B7">
      <w:pPr>
        <w:rPr>
          <w:lang w:val="id-ID"/>
        </w:rPr>
      </w:pPr>
    </w:p>
    <w:p w14:paraId="5EEBC232" w14:textId="77777777" w:rsidR="005168B7" w:rsidRDefault="005168B7" w:rsidP="005168B7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1585DC32" w14:textId="77777777" w:rsidR="005168B7" w:rsidRDefault="005168B7" w:rsidP="005168B7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B5D3072" w14:textId="77777777" w:rsidR="005168B7" w:rsidRDefault="005168B7" w:rsidP="005168B7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  <w:r>
        <w:rPr>
          <w:lang w:val="id-ID"/>
        </w:rPr>
        <w:t>,</w:t>
      </w:r>
    </w:p>
    <w:p w14:paraId="51186DCA" w14:textId="77777777" w:rsidR="005168B7" w:rsidRDefault="005168B7" w:rsidP="005168B7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other student</w:t>
      </w:r>
    </w:p>
    <w:p w14:paraId="3138B932" w14:textId="77777777" w:rsidR="005168B7" w:rsidRDefault="005168B7" w:rsidP="005168B7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t>Menyadur sebagian maupun seluruh jawaban dari buku</w:t>
      </w:r>
      <w:r>
        <w:rPr>
          <w:lang w:val="id-ID"/>
        </w:rPr>
        <w:t>,</w:t>
      </w:r>
    </w:p>
    <w:p w14:paraId="682592B2" w14:textId="77777777" w:rsidR="005168B7" w:rsidRDefault="005168B7" w:rsidP="005168B7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0479A736" w14:textId="77777777" w:rsidR="005168B7" w:rsidRDefault="005168B7" w:rsidP="005168B7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Mendownload sebagian maupun seluruh </w:t>
      </w:r>
      <w:r>
        <w:t>jawaban dari internet</w:t>
      </w:r>
      <w:r>
        <w:rPr>
          <w:lang w:val="id-ID"/>
        </w:rPr>
        <w:t>,</w:t>
      </w:r>
    </w:p>
    <w:p w14:paraId="4A106F59" w14:textId="77777777" w:rsidR="005168B7" w:rsidRDefault="005168B7" w:rsidP="005168B7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38C9407" w14:textId="77777777" w:rsidR="005168B7" w:rsidRDefault="005168B7" w:rsidP="005168B7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7317C38E" w14:textId="77777777" w:rsidR="005168B7" w:rsidRDefault="005168B7" w:rsidP="005168B7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1B617E4" w14:textId="77777777" w:rsidR="005168B7" w:rsidRDefault="005168B7" w:rsidP="005168B7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71BF8906" w14:textId="77777777" w:rsidR="005168B7" w:rsidRDefault="005168B7" w:rsidP="005168B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BF8AD7B" w14:textId="77777777" w:rsidR="005168B7" w:rsidRDefault="005168B7" w:rsidP="005168B7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E241CBA" w14:textId="77777777" w:rsidR="005168B7" w:rsidRDefault="005168B7" w:rsidP="005168B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A6EEBA0" w14:textId="77777777" w:rsidR="005168B7" w:rsidRDefault="005168B7" w:rsidP="005168B7">
      <w:pPr>
        <w:ind w:left="540"/>
        <w:jc w:val="both"/>
        <w:rPr>
          <w:rStyle w:val="longtext"/>
          <w:sz w:val="18"/>
          <w:szCs w:val="18"/>
        </w:rPr>
      </w:pPr>
    </w:p>
    <w:p w14:paraId="0C52543C" w14:textId="77777777" w:rsidR="005168B7" w:rsidRDefault="005168B7" w:rsidP="005168B7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4D76460E" w14:textId="77777777" w:rsidR="005168B7" w:rsidRDefault="005168B7" w:rsidP="005168B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D6A7322" w14:textId="77777777" w:rsidR="005168B7" w:rsidRDefault="005168B7" w:rsidP="005168B7">
      <w:pPr>
        <w:ind w:left="360" w:hanging="360"/>
      </w:pPr>
    </w:p>
    <w:p w14:paraId="07CFB659" w14:textId="77777777" w:rsidR="005168B7" w:rsidRDefault="005168B7" w:rsidP="005168B7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46932363" w14:textId="77777777" w:rsidR="005168B7" w:rsidRDefault="005168B7" w:rsidP="005168B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5C16981" w14:textId="77777777" w:rsidR="005168B7" w:rsidRDefault="005168B7" w:rsidP="005168B7">
      <w:pPr>
        <w:jc w:val="both"/>
        <w:rPr>
          <w:rStyle w:val="longtext"/>
          <w:i/>
          <w:sz w:val="18"/>
          <w:szCs w:val="18"/>
        </w:rPr>
      </w:pPr>
    </w:p>
    <w:p w14:paraId="37F939DA" w14:textId="77777777" w:rsidR="005168B7" w:rsidRDefault="005168B7" w:rsidP="005168B7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6F2D3EAD" w14:textId="77777777" w:rsidR="005168B7" w:rsidRDefault="005168B7" w:rsidP="005168B7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35CA74ED" w14:textId="77777777" w:rsidR="005168B7" w:rsidRDefault="005168B7" w:rsidP="005168B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168B7" w14:paraId="2D14838D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4682A" w14:textId="77777777" w:rsidR="005168B7" w:rsidRDefault="0051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654CD258" w14:textId="77777777" w:rsidR="005168B7" w:rsidRDefault="005168B7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2E77EC" w14:textId="77777777" w:rsidR="005168B7" w:rsidRDefault="0051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44BB7F89" w14:textId="77777777" w:rsidR="005168B7" w:rsidRDefault="005168B7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88CB3" w14:textId="77777777" w:rsidR="005168B7" w:rsidRDefault="0051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10DA9861" w14:textId="77777777" w:rsidR="005168B7" w:rsidRDefault="005168B7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168B7" w14:paraId="63C3CC29" w14:textId="77777777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888D" w14:textId="77777777" w:rsidR="005168B7" w:rsidRDefault="005168B7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31E9" w14:textId="77777777" w:rsidR="005168B7" w:rsidRDefault="005168B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8353" w14:textId="77777777" w:rsidR="005168B7" w:rsidRDefault="005168B7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697C25E5" w14:textId="77777777" w:rsidR="005168B7" w:rsidRDefault="005168B7" w:rsidP="005168B7">
      <w:pPr>
        <w:ind w:left="360"/>
        <w:jc w:val="both"/>
        <w:rPr>
          <w:lang w:val="id-ID"/>
        </w:rPr>
      </w:pPr>
    </w:p>
    <w:p w14:paraId="5AC6BCB3" w14:textId="77777777" w:rsidR="005168B7" w:rsidRDefault="005168B7" w:rsidP="005168B7">
      <w:pPr>
        <w:spacing w:after="160" w:line="256" w:lineRule="auto"/>
        <w:rPr>
          <w:lang w:val="id-ID"/>
        </w:rPr>
      </w:pPr>
      <w:r>
        <w:rPr>
          <w:lang w:val="id-ID"/>
        </w:rPr>
        <w:br w:type="page"/>
      </w:r>
    </w:p>
    <w:p w14:paraId="1541F832" w14:textId="77777777" w:rsidR="005168B7" w:rsidRDefault="005168B7" w:rsidP="005168B7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1EDB4F7D" w14:textId="77777777" w:rsidR="005168B7" w:rsidRDefault="005168B7" w:rsidP="005168B7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5E852029" w14:textId="77777777" w:rsidR="005168B7" w:rsidRDefault="005168B7" w:rsidP="005168B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168B7" w14:paraId="777E085E" w14:textId="77777777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FB61D" w14:textId="77777777" w:rsidR="005168B7" w:rsidRDefault="0051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256A3B9F" w14:textId="77777777" w:rsidR="005168B7" w:rsidRDefault="005168B7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168B7" w14:paraId="48EEF6D7" w14:textId="77777777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F489" w14:textId="77777777" w:rsidR="005168B7" w:rsidRDefault="005168B7">
            <w:r>
              <w:t>VM Ubuntu Client 20.04</w:t>
            </w:r>
          </w:p>
          <w:p w14:paraId="4D99054F" w14:textId="77777777" w:rsidR="005168B7" w:rsidRDefault="005168B7">
            <w:r>
              <w:t>Java 8</w:t>
            </w:r>
          </w:p>
          <w:p w14:paraId="026D83DD" w14:textId="77777777" w:rsidR="005168B7" w:rsidRDefault="005168B7">
            <w:r>
              <w:t>Eclipse 2020.6</w:t>
            </w:r>
          </w:p>
          <w:p w14:paraId="3E6878CC" w14:textId="77777777" w:rsidR="005168B7" w:rsidRDefault="005168B7">
            <w:pPr>
              <w:rPr>
                <w:bCs/>
              </w:rPr>
            </w:pPr>
            <w:r>
              <w:t>NachOS 5.0j</w:t>
            </w:r>
          </w:p>
        </w:tc>
      </w:tr>
    </w:tbl>
    <w:p w14:paraId="12806096" w14:textId="77777777" w:rsidR="005168B7" w:rsidRDefault="005168B7" w:rsidP="005168B7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 dan uap untuk matakuliah ini adalah sebagai berikut:</w:t>
      </w:r>
    </w:p>
    <w:p w14:paraId="62062319" w14:textId="77777777" w:rsidR="005168B7" w:rsidRDefault="005168B7" w:rsidP="005168B7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207D504C" w14:textId="77777777" w:rsidR="005168B7" w:rsidRDefault="005168B7" w:rsidP="005168B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5168B7" w14:paraId="5DB41EA1" w14:textId="77777777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E41C3" w14:textId="77777777" w:rsidR="005168B7" w:rsidRDefault="0051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40AD9AA0" w14:textId="77777777" w:rsidR="005168B7" w:rsidRDefault="005168B7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11BC39" w14:textId="77777777" w:rsidR="005168B7" w:rsidRDefault="005168B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466ECE38" w14:textId="77777777" w:rsidR="005168B7" w:rsidRDefault="005168B7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A0952" w14:textId="77777777" w:rsidR="005168B7" w:rsidRDefault="005168B7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UAP</w:t>
            </w:r>
          </w:p>
          <w:p w14:paraId="6474537F" w14:textId="77777777" w:rsidR="005168B7" w:rsidRDefault="005168B7">
            <w:pPr>
              <w:jc w:val="center"/>
              <w:rPr>
                <w:b/>
                <w:bCs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168B7" w14:paraId="17BF5A71" w14:textId="77777777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EB1D" w14:textId="77777777" w:rsidR="005168B7" w:rsidRDefault="005168B7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DOCX, 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B590" w14:textId="77777777" w:rsidR="005168B7" w:rsidRDefault="005168B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4316" w14:textId="77777777" w:rsidR="005168B7" w:rsidRDefault="005168B7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22FD646A" w14:textId="77777777" w:rsidR="005168B7" w:rsidRDefault="005168B7" w:rsidP="005168B7">
      <w:pPr>
        <w:rPr>
          <w:lang w:val="id-ID"/>
        </w:rPr>
      </w:pPr>
      <w:r>
        <w:rPr>
          <w:lang w:val="id-ID"/>
        </w:rPr>
        <w:tab/>
      </w:r>
    </w:p>
    <w:p w14:paraId="21CC4B78" w14:textId="6E01F54C" w:rsidR="005B66A9" w:rsidRDefault="005168B7" w:rsidP="005168B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3C407C5" w14:textId="77777777" w:rsidR="00114538" w:rsidRDefault="00114538" w:rsidP="00114538">
      <w:pPr>
        <w:spacing w:line="360" w:lineRule="auto"/>
        <w:jc w:val="center"/>
        <w:rPr>
          <w:rFonts w:eastAsia="Times New Roman"/>
          <w:b/>
          <w:lang w:eastAsia="en-US"/>
        </w:rPr>
      </w:pPr>
      <w:r>
        <w:rPr>
          <w:b/>
        </w:rPr>
        <w:t>Bar Dash</w:t>
      </w:r>
    </w:p>
    <w:p w14:paraId="226AF3EC" w14:textId="379327BE" w:rsidR="00114538" w:rsidRDefault="00114538" w:rsidP="00114538">
      <w:pPr>
        <w:spacing w:line="360" w:lineRule="auto"/>
        <w:ind w:firstLine="360"/>
        <w:jc w:val="both"/>
      </w:pPr>
      <w:r>
        <w:rPr>
          <w:b/>
        </w:rPr>
        <w:t>Bar Dash</w:t>
      </w:r>
      <w:r>
        <w:t xml:space="preserve"> is a </w:t>
      </w:r>
      <w:r>
        <w:rPr>
          <w:b/>
          <w:bCs/>
        </w:rPr>
        <w:t xml:space="preserve">game </w:t>
      </w:r>
      <w:r>
        <w:t xml:space="preserve">that provides experience of owning a bar. As their DevOps, you are tasked to create a </w:t>
      </w:r>
      <w:r>
        <w:rPr>
          <w:b/>
          <w:bCs/>
        </w:rPr>
        <w:t>bash command line</w:t>
      </w:r>
      <w:r>
        <w:t xml:space="preserve"> to do each of the following tasks:</w:t>
      </w:r>
    </w:p>
    <w:p w14:paraId="23686C42" w14:textId="77777777" w:rsidR="00114538" w:rsidRDefault="00114538" w:rsidP="00114538">
      <w:pPr>
        <w:spacing w:line="360" w:lineRule="auto"/>
        <w:ind w:firstLine="360"/>
        <w:jc w:val="both"/>
      </w:pPr>
    </w:p>
    <w:p w14:paraId="7C1C7906" w14:textId="77777777" w:rsidR="00114538" w:rsidRDefault="00114538" w:rsidP="00114538">
      <w:pPr>
        <w:pStyle w:val="ListParagraph"/>
        <w:numPr>
          <w:ilvl w:val="0"/>
          <w:numId w:val="12"/>
        </w:numPr>
        <w:spacing w:line="360" w:lineRule="auto"/>
        <w:ind w:left="720"/>
        <w:jc w:val="both"/>
      </w:pPr>
      <w:r>
        <w:t xml:space="preserve">Create a </w:t>
      </w:r>
      <w:r>
        <w:rPr>
          <w:b/>
          <w:bCs/>
        </w:rPr>
        <w:t>Bar</w:t>
      </w:r>
      <w:r>
        <w:t xml:space="preserve"> directory in </w:t>
      </w:r>
      <w:r>
        <w:rPr>
          <w:b/>
          <w:bCs/>
        </w:rPr>
        <w:t>home directory</w:t>
      </w:r>
      <w:r>
        <w:t xml:space="preserve"> using the following structure. (single execution)</w:t>
      </w:r>
    </w:p>
    <w:p w14:paraId="6B5BE8A4" w14:textId="596DFF26" w:rsidR="00114538" w:rsidRDefault="00114538" w:rsidP="00114538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253E77B" wp14:editId="3F346E08">
                <wp:extent cx="6219825" cy="1625600"/>
                <wp:effectExtent l="9525" t="9525" r="9525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28D7" w14:textId="77777777" w:rsidR="00114538" w:rsidRDefault="00114538" w:rsidP="00114538">
                            <w:pPr>
                              <w:shd w:val="clear" w:color="auto" w:fill="FFFFFF" w:themeFill="background1"/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&lt;Home directory&gt;</w:t>
                            </w:r>
                          </w:p>
                          <w:p w14:paraId="488B78FA" w14:textId="77777777" w:rsidR="00114538" w:rsidRDefault="00114538" w:rsidP="00114538">
                            <w:pPr>
                              <w:shd w:val="clear" w:color="auto" w:fill="FFFFFF" w:themeFill="background1"/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`-- Bar</w:t>
                            </w:r>
                          </w:p>
                          <w:p w14:paraId="29ACE37E" w14:textId="77777777" w:rsidR="00114538" w:rsidRDefault="00114538" w:rsidP="00114538">
                            <w:pPr>
                              <w:shd w:val="clear" w:color="auto" w:fill="FFFFFF" w:themeFill="background1"/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|-- Boba</w:t>
                            </w:r>
                          </w:p>
                          <w:p w14:paraId="68A015FD" w14:textId="77777777" w:rsidR="00114538" w:rsidRDefault="00114538" w:rsidP="00114538">
                            <w:pPr>
                              <w:shd w:val="clear" w:color="auto" w:fill="FFFFFF" w:themeFill="background1"/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|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|-- Milk Tea</w:t>
                            </w:r>
                          </w:p>
                          <w:p w14:paraId="6078741C" w14:textId="77777777" w:rsidR="00114538" w:rsidRDefault="00114538" w:rsidP="00114538">
                            <w:pPr>
                              <w:shd w:val="clear" w:color="auto" w:fill="FFFFFF" w:themeFill="background1"/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|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|-- Hazelnut Choco</w:t>
                            </w:r>
                          </w:p>
                          <w:p w14:paraId="080B30EA" w14:textId="77777777" w:rsidR="00114538" w:rsidRDefault="00114538" w:rsidP="00114538">
                            <w:pPr>
                              <w:shd w:val="clear" w:color="auto" w:fill="FFFFFF" w:themeFill="background1"/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|-- Tea</w:t>
                            </w:r>
                          </w:p>
                          <w:p w14:paraId="30603336" w14:textId="77777777" w:rsidR="00114538" w:rsidRDefault="00114538" w:rsidP="00114538">
                            <w:pPr>
                              <w:shd w:val="clear" w:color="auto" w:fill="FFFFFF" w:themeFill="background1"/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|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|-- Green Tea</w:t>
                            </w:r>
                          </w:p>
                          <w:p w14:paraId="75996CEA" w14:textId="77777777" w:rsidR="00114538" w:rsidRDefault="00114538" w:rsidP="00114538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Utility</w:t>
                            </w:r>
                          </w:p>
                          <w:p w14:paraId="19F44618" w14:textId="77777777" w:rsidR="00114538" w:rsidRDefault="00114538" w:rsidP="00114538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</w:p>
                          <w:p w14:paraId="4B31CE93" w14:textId="77777777" w:rsidR="00114538" w:rsidRDefault="00114538" w:rsidP="001145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53E7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89.7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">
                <v:textbox>
                  <w:txbxContent>
                    <w:p w14:paraId="0EE028D7" w14:textId="77777777" w:rsidR="00114538" w:rsidRDefault="00114538" w:rsidP="00114538">
                      <w:pPr>
                        <w:shd w:val="clear" w:color="auto" w:fill="FFFFFF" w:themeFill="background1"/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&lt;Home directory&gt;</w:t>
                      </w:r>
                    </w:p>
                    <w:p w14:paraId="488B78FA" w14:textId="77777777" w:rsidR="00114538" w:rsidRDefault="00114538" w:rsidP="00114538">
                      <w:pPr>
                        <w:shd w:val="clear" w:color="auto" w:fill="FFFFFF" w:themeFill="background1"/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`-- Bar</w:t>
                      </w:r>
                    </w:p>
                    <w:p w14:paraId="29ACE37E" w14:textId="77777777" w:rsidR="00114538" w:rsidRDefault="00114538" w:rsidP="00114538">
                      <w:pPr>
                        <w:shd w:val="clear" w:color="auto" w:fill="FFFFFF" w:themeFill="background1"/>
                        <w:tabs>
                          <w:tab w:val="left" w:pos="900"/>
                        </w:tabs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|-- Boba</w:t>
                      </w:r>
                    </w:p>
                    <w:p w14:paraId="68A015FD" w14:textId="77777777" w:rsidR="00114538" w:rsidRDefault="00114538" w:rsidP="00114538">
                      <w:pPr>
                        <w:shd w:val="clear" w:color="auto" w:fill="FFFFFF" w:themeFill="background1"/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|</w:t>
                      </w:r>
                      <w:r>
                        <w:rPr>
                          <w:color w:val="000000" w:themeColor="text1"/>
                        </w:rPr>
                        <w:tab/>
                        <w:t>|-- Milk Tea</w:t>
                      </w:r>
                    </w:p>
                    <w:p w14:paraId="6078741C" w14:textId="77777777" w:rsidR="00114538" w:rsidRDefault="00114538" w:rsidP="00114538">
                      <w:pPr>
                        <w:shd w:val="clear" w:color="auto" w:fill="FFFFFF" w:themeFill="background1"/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|</w:t>
                      </w:r>
                      <w:r>
                        <w:rPr>
                          <w:color w:val="000000" w:themeColor="text1"/>
                        </w:rPr>
                        <w:tab/>
                        <w:t>|-- Hazelnut Choco</w:t>
                      </w:r>
                    </w:p>
                    <w:p w14:paraId="080B30EA" w14:textId="77777777" w:rsidR="00114538" w:rsidRDefault="00114538" w:rsidP="00114538">
                      <w:pPr>
                        <w:shd w:val="clear" w:color="auto" w:fill="FFFFFF" w:themeFill="background1"/>
                        <w:tabs>
                          <w:tab w:val="left" w:pos="900"/>
                        </w:tabs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|-- Tea</w:t>
                      </w:r>
                    </w:p>
                    <w:p w14:paraId="30603336" w14:textId="77777777" w:rsidR="00114538" w:rsidRDefault="00114538" w:rsidP="00114538">
                      <w:pPr>
                        <w:shd w:val="clear" w:color="auto" w:fill="FFFFFF" w:themeFill="background1"/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|</w:t>
                      </w:r>
                      <w:r>
                        <w:rPr>
                          <w:color w:val="000000" w:themeColor="text1"/>
                        </w:rPr>
                        <w:tab/>
                        <w:t>|-- Green Tea</w:t>
                      </w:r>
                    </w:p>
                    <w:p w14:paraId="75996CEA" w14:textId="77777777" w:rsidR="00114538" w:rsidRDefault="00114538" w:rsidP="00114538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Utility</w:t>
                      </w:r>
                    </w:p>
                    <w:p w14:paraId="19F44618" w14:textId="77777777" w:rsidR="00114538" w:rsidRDefault="00114538" w:rsidP="00114538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</w:p>
                    <w:p w14:paraId="4B31CE93" w14:textId="77777777" w:rsidR="00114538" w:rsidRDefault="00114538" w:rsidP="00114538"/>
                  </w:txbxContent>
                </v:textbox>
                <w10:anchorlock/>
              </v:shape>
            </w:pict>
          </mc:Fallback>
        </mc:AlternateContent>
      </w:r>
    </w:p>
    <w:p w14:paraId="4C2B6374" w14:textId="77777777" w:rsidR="00114538" w:rsidRDefault="00114538" w:rsidP="00114538">
      <w:pPr>
        <w:pStyle w:val="ListParagraph"/>
        <w:spacing w:line="360" w:lineRule="auto"/>
        <w:jc w:val="both"/>
      </w:pPr>
    </w:p>
    <w:p w14:paraId="3FF8D962" w14:textId="174BA5FC" w:rsidR="00114538" w:rsidRDefault="00114538" w:rsidP="00114538">
      <w:pPr>
        <w:pStyle w:val="ListParagraph"/>
        <w:numPr>
          <w:ilvl w:val="0"/>
          <w:numId w:val="12"/>
        </w:numPr>
        <w:spacing w:line="360" w:lineRule="auto"/>
        <w:ind w:left="720"/>
        <w:jc w:val="both"/>
      </w:pPr>
      <w:r>
        <w:t>Create a file named "</w:t>
      </w:r>
      <w:r>
        <w:rPr>
          <w:b/>
          <w:bCs/>
        </w:rPr>
        <w:t>recipe.txt</w:t>
      </w:r>
      <w:r>
        <w:t>" inside "</w:t>
      </w:r>
      <w:r>
        <w:rPr>
          <w:b/>
          <w:bCs/>
        </w:rPr>
        <w:t>Bar/Boba/Milk Tea</w:t>
      </w:r>
      <w:r>
        <w:t xml:space="preserve">" and change the </w:t>
      </w:r>
      <w:r>
        <w:rPr>
          <w:b/>
          <w:bCs/>
        </w:rPr>
        <w:t xml:space="preserve">access date </w:t>
      </w:r>
      <w:r>
        <w:t xml:space="preserve">and </w:t>
      </w:r>
      <w:r>
        <w:rPr>
          <w:b/>
          <w:bCs/>
        </w:rPr>
        <w:t>modify date</w:t>
      </w:r>
      <w:r>
        <w:t xml:space="preserve"> to </w:t>
      </w:r>
      <w:r>
        <w:rPr>
          <w:b/>
          <w:bCs/>
        </w:rPr>
        <w:t>June 21, 2021 00:00:00</w:t>
      </w:r>
      <w:r>
        <w:t>. (single execution)</w:t>
      </w:r>
    </w:p>
    <w:p w14:paraId="48B85D8B" w14:textId="77777777" w:rsidR="00114538" w:rsidRDefault="00114538" w:rsidP="00114538">
      <w:pPr>
        <w:pStyle w:val="ListParagraph"/>
        <w:spacing w:line="360" w:lineRule="auto"/>
        <w:jc w:val="both"/>
      </w:pPr>
    </w:p>
    <w:p w14:paraId="63E96846" w14:textId="77777777" w:rsidR="00114538" w:rsidRDefault="00114538" w:rsidP="00114538">
      <w:pPr>
        <w:pStyle w:val="ListParagraph"/>
        <w:numPr>
          <w:ilvl w:val="0"/>
          <w:numId w:val="12"/>
        </w:numPr>
        <w:spacing w:line="360" w:lineRule="auto"/>
        <w:ind w:left="720"/>
        <w:jc w:val="both"/>
      </w:pPr>
      <w:r>
        <w:t>From</w:t>
      </w:r>
      <w:r>
        <w:rPr>
          <w:b/>
          <w:bCs/>
        </w:rPr>
        <w:t xml:space="preserve"> home directory</w:t>
      </w:r>
      <w:r>
        <w:t xml:space="preserve">, </w:t>
      </w:r>
      <w:r>
        <w:rPr>
          <w:b/>
          <w:bCs/>
        </w:rPr>
        <w:t>search</w:t>
      </w:r>
      <w:r>
        <w:t xml:space="preserve"> for </w:t>
      </w:r>
      <w:r>
        <w:rPr>
          <w:b/>
          <w:bCs/>
        </w:rPr>
        <w:t>file(s)</w:t>
      </w:r>
      <w:r>
        <w:t xml:space="preserve"> with the following criteria: </w:t>
      </w:r>
    </w:p>
    <w:p w14:paraId="0C5229E9" w14:textId="77777777" w:rsidR="00114538" w:rsidRDefault="00114538" w:rsidP="00114538">
      <w:pPr>
        <w:pStyle w:val="ListParagraph"/>
        <w:numPr>
          <w:ilvl w:val="1"/>
          <w:numId w:val="12"/>
        </w:numPr>
        <w:spacing w:line="360" w:lineRule="auto"/>
        <w:ind w:left="1080"/>
        <w:jc w:val="both"/>
      </w:pPr>
      <w:r>
        <w:t>The filename</w:t>
      </w:r>
      <w:r>
        <w:rPr>
          <w:b/>
          <w:bCs/>
        </w:rPr>
        <w:t xml:space="preserve"> ends with </w:t>
      </w:r>
      <w:r>
        <w:t>"</w:t>
      </w:r>
      <w:r>
        <w:rPr>
          <w:b/>
          <w:bCs/>
        </w:rPr>
        <w:t>.txt</w:t>
      </w:r>
      <w:r>
        <w:t>"</w:t>
      </w:r>
    </w:p>
    <w:p w14:paraId="471E9960" w14:textId="77777777" w:rsidR="00114538" w:rsidRDefault="00114538" w:rsidP="00114538">
      <w:pPr>
        <w:pStyle w:val="ListParagraph"/>
        <w:numPr>
          <w:ilvl w:val="1"/>
          <w:numId w:val="12"/>
        </w:numPr>
        <w:spacing w:line="360" w:lineRule="auto"/>
        <w:ind w:left="1080"/>
        <w:jc w:val="both"/>
      </w:pPr>
      <w:r>
        <w:t>The file size is under 100 kibibytes</w:t>
      </w:r>
    </w:p>
    <w:p w14:paraId="7BEEC785" w14:textId="3ABBB32D" w:rsidR="00114538" w:rsidRDefault="00114538" w:rsidP="00114538">
      <w:pPr>
        <w:pStyle w:val="ListParagraph"/>
        <w:numPr>
          <w:ilvl w:val="1"/>
          <w:numId w:val="12"/>
        </w:numPr>
        <w:spacing w:line="360" w:lineRule="auto"/>
        <w:ind w:left="1080"/>
        <w:jc w:val="both"/>
      </w:pPr>
      <w:r>
        <w:t xml:space="preserve">Inside the </w:t>
      </w:r>
      <w:r>
        <w:rPr>
          <w:b/>
          <w:bCs/>
        </w:rPr>
        <w:t>Home</w:t>
      </w:r>
      <w:r>
        <w:t xml:space="preserve"> directory</w:t>
      </w:r>
    </w:p>
    <w:p w14:paraId="4DD59F43" w14:textId="77777777" w:rsidR="00114538" w:rsidRDefault="00114538" w:rsidP="00114538">
      <w:pPr>
        <w:pStyle w:val="ListParagraph"/>
        <w:spacing w:line="360" w:lineRule="auto"/>
        <w:jc w:val="both"/>
      </w:pPr>
    </w:p>
    <w:p w14:paraId="12693CBE" w14:textId="77777777" w:rsidR="00114538" w:rsidRDefault="00114538" w:rsidP="00114538">
      <w:pPr>
        <w:pStyle w:val="ListParagraph"/>
        <w:numPr>
          <w:ilvl w:val="0"/>
          <w:numId w:val="12"/>
        </w:numPr>
        <w:spacing w:line="360" w:lineRule="auto"/>
        <w:ind w:left="720"/>
        <w:jc w:val="both"/>
      </w:pPr>
      <w:r>
        <w:t xml:space="preserve">Get the </w:t>
      </w:r>
      <w:r>
        <w:rPr>
          <w:b/>
          <w:bCs/>
        </w:rPr>
        <w:t>process id</w:t>
      </w:r>
      <w:r>
        <w:t xml:space="preserve"> of process named </w:t>
      </w:r>
      <w:r>
        <w:rPr>
          <w:b/>
          <w:bCs/>
        </w:rPr>
        <w:t>bash</w:t>
      </w:r>
      <w:r>
        <w:t>.</w:t>
      </w:r>
    </w:p>
    <w:p w14:paraId="02FE7058" w14:textId="460B5416" w:rsidR="00114538" w:rsidRDefault="00114538" w:rsidP="00114538"/>
    <w:p w14:paraId="3BA5B96B" w14:textId="77777777" w:rsidR="00114538" w:rsidRDefault="00114538" w:rsidP="00114538">
      <w:pPr>
        <w:rPr>
          <w:b/>
          <w:bCs/>
        </w:rPr>
      </w:pPr>
    </w:p>
    <w:p w14:paraId="0D1D948F" w14:textId="196C24F8" w:rsidR="00114538" w:rsidRPr="00114538" w:rsidRDefault="00114538" w:rsidP="00114538">
      <w:pPr>
        <w:pStyle w:val="ListParagraph"/>
        <w:numPr>
          <w:ilvl w:val="0"/>
          <w:numId w:val="12"/>
        </w:numPr>
        <w:spacing w:line="360" w:lineRule="auto"/>
        <w:ind w:left="720"/>
        <w:jc w:val="both"/>
      </w:pPr>
      <w:r>
        <w:t>Java Programming</w:t>
      </w:r>
    </w:p>
    <w:p w14:paraId="42D8E3ED" w14:textId="77777777" w:rsidR="00114538" w:rsidRDefault="00114538" w:rsidP="00114538">
      <w:pPr>
        <w:spacing w:line="360" w:lineRule="auto"/>
        <w:ind w:left="720"/>
        <w:jc w:val="both"/>
      </w:pPr>
      <w:r>
        <w:rPr>
          <w:b/>
          <w:bCs/>
        </w:rPr>
        <w:t>Bar Dash</w:t>
      </w:r>
      <w:r>
        <w:t xml:space="preserve"> also wants to </w:t>
      </w:r>
      <w:r>
        <w:rPr>
          <w:b/>
          <w:bCs/>
        </w:rPr>
        <w:t>rebuild</w:t>
      </w:r>
      <w:r>
        <w:t xml:space="preserve"> their </w:t>
      </w:r>
      <w:r>
        <w:rPr>
          <w:b/>
          <w:bCs/>
        </w:rPr>
        <w:t>sales</w:t>
      </w:r>
      <w:r>
        <w:t xml:space="preserve"> </w:t>
      </w:r>
      <w:r>
        <w:rPr>
          <w:b/>
        </w:rPr>
        <w:t>system</w:t>
      </w:r>
      <w:r>
        <w:t xml:space="preserve">. You are also tasked to create this program using </w:t>
      </w:r>
      <w:r>
        <w:rPr>
          <w:b/>
          <w:bCs/>
        </w:rPr>
        <w:t>Java programming</w:t>
      </w:r>
      <w:r>
        <w:t xml:space="preserve"> language with following concepts:</w:t>
      </w:r>
    </w:p>
    <w:p w14:paraId="15ACDADC" w14:textId="77777777" w:rsidR="00114538" w:rsidRDefault="00114538" w:rsidP="00114538">
      <w:pPr>
        <w:spacing w:line="360" w:lineRule="auto"/>
        <w:ind w:left="720"/>
        <w:jc w:val="both"/>
      </w:pPr>
    </w:p>
    <w:p w14:paraId="2354E2A5" w14:textId="77777777" w:rsidR="00114538" w:rsidRDefault="00114538" w:rsidP="00114538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t>Abstract Class</w:t>
      </w:r>
    </w:p>
    <w:p w14:paraId="0A879AAD" w14:textId="77777777" w:rsidR="00114538" w:rsidRDefault="00114538" w:rsidP="00114538">
      <w:pPr>
        <w:pStyle w:val="ListParagraph"/>
        <w:spacing w:line="360" w:lineRule="auto"/>
        <w:jc w:val="both"/>
        <w:rPr>
          <w:noProof/>
          <w:color w:val="000000"/>
        </w:rPr>
      </w:pPr>
      <w:r>
        <w:t xml:space="preserve">You need to design at least </w:t>
      </w:r>
      <w:r>
        <w:rPr>
          <w:b/>
          <w:bCs/>
        </w:rPr>
        <w:t>three</w:t>
      </w:r>
      <w:r>
        <w:t xml:space="preserve"> classes, </w:t>
      </w:r>
      <w:r>
        <w:rPr>
          <w:b/>
          <w:bCs/>
        </w:rPr>
        <w:t>one abstract</w:t>
      </w:r>
      <w:r>
        <w:t xml:space="preserve"> class, and </w:t>
      </w:r>
      <w:r>
        <w:rPr>
          <w:b/>
          <w:bCs/>
        </w:rPr>
        <w:t>two concrete</w:t>
      </w:r>
      <w:r>
        <w:t xml:space="preserve"> classes. Abstract class consists of all </w:t>
      </w:r>
      <w:r>
        <w:rPr>
          <w:b/>
          <w:bCs/>
        </w:rPr>
        <w:t>common</w:t>
      </w:r>
      <w:r>
        <w:t xml:space="preserve"> attributes and behavior that both of concrete class had. Concrete class consist of </w:t>
      </w:r>
      <w:r>
        <w:rPr>
          <w:b/>
          <w:bCs/>
        </w:rPr>
        <w:t>specific</w:t>
      </w:r>
      <w:r>
        <w:t xml:space="preserve"> attribute and behavior that not common between the concrete classes</w:t>
      </w:r>
    </w:p>
    <w:p w14:paraId="0F45A44F" w14:textId="77777777" w:rsidR="00114538" w:rsidRDefault="00114538" w:rsidP="00114538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t>Encapsulation</w:t>
      </w:r>
    </w:p>
    <w:p w14:paraId="7DBD2CC8" w14:textId="77777777" w:rsidR="00114538" w:rsidRDefault="00114538" w:rsidP="00114538">
      <w:pPr>
        <w:pStyle w:val="ListParagraph"/>
        <w:spacing w:line="360" w:lineRule="auto"/>
        <w:jc w:val="both"/>
        <w:rPr>
          <w:noProof/>
          <w:color w:val="000000"/>
        </w:rPr>
      </w:pPr>
      <w:r>
        <w:t xml:space="preserve">To </w:t>
      </w:r>
      <w:r>
        <w:rPr>
          <w:b/>
          <w:bCs/>
        </w:rPr>
        <w:t>hide</w:t>
      </w:r>
      <w:r>
        <w:t xml:space="preserve"> the data of a class from an </w:t>
      </w:r>
      <w:r>
        <w:rPr>
          <w:b/>
          <w:bCs/>
        </w:rPr>
        <w:t>illegal</w:t>
      </w:r>
      <w:r>
        <w:t xml:space="preserve"> direct access, all of the attributes of the class must be </w:t>
      </w:r>
      <w:r>
        <w:rPr>
          <w:b/>
          <w:bCs/>
        </w:rPr>
        <w:t>encapsulated</w:t>
      </w:r>
      <w:r>
        <w:t xml:space="preserve"> and will be accessed using an </w:t>
      </w:r>
      <w:r>
        <w:rPr>
          <w:b/>
          <w:bCs/>
        </w:rPr>
        <w:t>accessor</w:t>
      </w:r>
      <w:r>
        <w:t xml:space="preserve"> and </w:t>
      </w:r>
      <w:r>
        <w:rPr>
          <w:b/>
          <w:bCs/>
        </w:rPr>
        <w:t>mutator</w:t>
      </w:r>
      <w:r>
        <w:t xml:space="preserve"> that may perform validation before accessing the encapsulated attribute</w:t>
      </w:r>
    </w:p>
    <w:p w14:paraId="5D6BFCCD" w14:textId="77777777" w:rsidR="00114538" w:rsidRDefault="00114538" w:rsidP="00114538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t>Inheritance</w:t>
      </w:r>
    </w:p>
    <w:p w14:paraId="12CE1FF7" w14:textId="77777777" w:rsidR="00114538" w:rsidRDefault="00114538" w:rsidP="00114538">
      <w:pPr>
        <w:pStyle w:val="ListParagraph"/>
        <w:spacing w:line="360" w:lineRule="auto"/>
        <w:jc w:val="both"/>
        <w:rPr>
          <w:noProof/>
          <w:color w:val="000000"/>
        </w:rPr>
      </w:pPr>
      <w:r>
        <w:t>All of the concrete class</w:t>
      </w:r>
      <w:r>
        <w:rPr>
          <w:b/>
          <w:bCs/>
        </w:rPr>
        <w:t xml:space="preserve"> must inherit all</w:t>
      </w:r>
      <w:r>
        <w:t xml:space="preserve"> attribute and behavior from the abstract class</w:t>
      </w:r>
    </w:p>
    <w:p w14:paraId="08ACF1E5" w14:textId="77777777" w:rsidR="00114538" w:rsidRDefault="00114538" w:rsidP="00114538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noProof/>
          <w:color w:val="000000"/>
        </w:rPr>
      </w:pPr>
      <w:r>
        <w:t>Polymorphism</w:t>
      </w:r>
    </w:p>
    <w:p w14:paraId="6DC88347" w14:textId="77777777" w:rsidR="00114538" w:rsidRDefault="00114538" w:rsidP="00114538">
      <w:pPr>
        <w:pStyle w:val="ListParagraph"/>
        <w:spacing w:line="360" w:lineRule="auto"/>
        <w:jc w:val="both"/>
        <w:rPr>
          <w:noProof/>
          <w:color w:val="000000"/>
        </w:rPr>
      </w:pPr>
      <w:r>
        <w:t xml:space="preserve">If the concrete class has </w:t>
      </w:r>
      <w:r>
        <w:rPr>
          <w:b/>
          <w:bCs/>
        </w:rPr>
        <w:t>a specific implementation</w:t>
      </w:r>
      <w:r>
        <w:t xml:space="preserve"> of the inherited behavior (method) that </w:t>
      </w:r>
      <w:r>
        <w:rPr>
          <w:b/>
          <w:bCs/>
        </w:rPr>
        <w:t>differ</w:t>
      </w:r>
      <w:r>
        <w:t xml:space="preserve"> from the abstract class, the concrete class can </w:t>
      </w:r>
      <w:r>
        <w:rPr>
          <w:b/>
          <w:bCs/>
        </w:rPr>
        <w:t>override</w:t>
      </w:r>
      <w:r>
        <w:t xml:space="preserve"> or </w:t>
      </w:r>
      <w:r>
        <w:rPr>
          <w:b/>
          <w:bCs/>
        </w:rPr>
        <w:t>overload</w:t>
      </w:r>
      <w:r>
        <w:t xml:space="preserve"> the behavior from the abstract class</w:t>
      </w:r>
    </w:p>
    <w:p w14:paraId="406137A0" w14:textId="77777777" w:rsidR="00114538" w:rsidRDefault="00114538" w:rsidP="00114538">
      <w:pPr>
        <w:spacing w:line="360" w:lineRule="auto"/>
        <w:ind w:left="720"/>
      </w:pPr>
    </w:p>
    <w:p w14:paraId="6C9FC047" w14:textId="77777777" w:rsidR="00114538" w:rsidRDefault="00114538" w:rsidP="00114538">
      <w:pPr>
        <w:spacing w:line="360" w:lineRule="auto"/>
        <w:ind w:left="720"/>
      </w:pPr>
      <w:r>
        <w:t>The following are the specifications for the program:</w:t>
      </w:r>
    </w:p>
    <w:p w14:paraId="47A044C0" w14:textId="77777777" w:rsidR="00114538" w:rsidRDefault="00114538" w:rsidP="00114538">
      <w:pPr>
        <w:pStyle w:val="ListParagraph"/>
        <w:numPr>
          <w:ilvl w:val="0"/>
          <w:numId w:val="14"/>
        </w:numPr>
        <w:spacing w:line="360" w:lineRule="auto"/>
        <w:ind w:hanging="295"/>
      </w:pPr>
      <w:r>
        <w:t xml:space="preserve">First, the program will </w:t>
      </w:r>
      <w:r>
        <w:rPr>
          <w:b/>
        </w:rPr>
        <w:t>display main menu</w:t>
      </w:r>
      <w:r>
        <w:t xml:space="preserve"> consists of:</w:t>
      </w:r>
    </w:p>
    <w:p w14:paraId="6A7A5563" w14:textId="77777777" w:rsidR="00114538" w:rsidRDefault="00114538" w:rsidP="00114538">
      <w:pPr>
        <w:pStyle w:val="ListParagraph"/>
        <w:numPr>
          <w:ilvl w:val="0"/>
          <w:numId w:val="18"/>
        </w:numPr>
        <w:spacing w:line="360" w:lineRule="auto"/>
        <w:ind w:left="1440"/>
      </w:pPr>
      <w:r>
        <w:t>Add Drink</w:t>
      </w:r>
    </w:p>
    <w:p w14:paraId="722A966C" w14:textId="77777777" w:rsidR="00114538" w:rsidRDefault="00114538" w:rsidP="00114538">
      <w:pPr>
        <w:pStyle w:val="ListParagraph"/>
        <w:numPr>
          <w:ilvl w:val="0"/>
          <w:numId w:val="18"/>
        </w:numPr>
        <w:spacing w:line="360" w:lineRule="auto"/>
        <w:ind w:left="1440"/>
      </w:pPr>
      <w:r>
        <w:t>View Drink</w:t>
      </w:r>
    </w:p>
    <w:p w14:paraId="66D996CE" w14:textId="77777777" w:rsidR="00114538" w:rsidRDefault="00114538" w:rsidP="00114538">
      <w:pPr>
        <w:pStyle w:val="ListParagraph"/>
        <w:numPr>
          <w:ilvl w:val="0"/>
          <w:numId w:val="18"/>
        </w:numPr>
        <w:spacing w:line="360" w:lineRule="auto"/>
        <w:ind w:left="1440"/>
      </w:pPr>
      <w:r>
        <w:t>Exit</w:t>
      </w:r>
    </w:p>
    <w:p w14:paraId="447B5A7E" w14:textId="7C840B2D" w:rsidR="00114538" w:rsidRDefault="00114538" w:rsidP="00114538">
      <w:pPr>
        <w:keepNext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0138B3A8" wp14:editId="08714581">
            <wp:extent cx="6280785" cy="1226820"/>
            <wp:effectExtent l="19050" t="19050" r="247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26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4B5EB4" w14:textId="77777777" w:rsidR="00114538" w:rsidRDefault="00114538" w:rsidP="00114538">
      <w:pPr>
        <w:pStyle w:val="Caption"/>
        <w:ind w:left="72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Figure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 Menu</w:t>
      </w:r>
    </w:p>
    <w:p w14:paraId="257CEB72" w14:textId="77777777" w:rsidR="00114538" w:rsidRDefault="00114538" w:rsidP="00114538">
      <w:pPr>
        <w:pStyle w:val="ListParagraph"/>
        <w:numPr>
          <w:ilvl w:val="0"/>
          <w:numId w:val="16"/>
        </w:numPr>
        <w:spacing w:line="360" w:lineRule="auto"/>
        <w:ind w:left="1080" w:hanging="284"/>
      </w:pPr>
      <w:r>
        <w:t xml:space="preserve">If the user chooses </w:t>
      </w:r>
      <w:r>
        <w:rPr>
          <w:b/>
        </w:rPr>
        <w:t>menu 1</w:t>
      </w:r>
      <w:r>
        <w:t xml:space="preserve"> (“</w:t>
      </w:r>
      <w:r>
        <w:rPr>
          <w:b/>
        </w:rPr>
        <w:t>Add Drink</w:t>
      </w:r>
      <w:r>
        <w:t>”), the program will prompt the user to input:</w:t>
      </w:r>
    </w:p>
    <w:p w14:paraId="446135E7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t>Drink Type</w:t>
      </w:r>
      <w:r>
        <w:t>. The user chooses either “</w:t>
      </w:r>
      <w:r>
        <w:rPr>
          <w:b/>
          <w:bCs/>
        </w:rPr>
        <w:t>Tea</w:t>
      </w:r>
      <w:r>
        <w:t>” or “</w:t>
      </w:r>
      <w:r>
        <w:rPr>
          <w:b/>
          <w:bCs/>
        </w:rPr>
        <w:t>Boba</w:t>
      </w:r>
      <w:r>
        <w:t>” (</w:t>
      </w:r>
      <w:r>
        <w:rPr>
          <w:b/>
          <w:bCs/>
        </w:rPr>
        <w:t>case sensitive</w:t>
      </w:r>
      <w:r>
        <w:t>).</w:t>
      </w:r>
    </w:p>
    <w:p w14:paraId="605DAF50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rPr>
          <w:b/>
        </w:rPr>
        <w:t>Drink Name</w:t>
      </w:r>
      <w:r>
        <w:t xml:space="preserve">. The input must be </w:t>
      </w:r>
      <w:r>
        <w:rPr>
          <w:b/>
          <w:bCs/>
        </w:rPr>
        <w:t>between</w:t>
      </w:r>
      <w:r>
        <w:t xml:space="preserve"> </w:t>
      </w:r>
      <w:r>
        <w:rPr>
          <w:b/>
          <w:bCs/>
        </w:rPr>
        <w:t xml:space="preserve">5 and 25 characters </w:t>
      </w:r>
      <w:r>
        <w:t>(</w:t>
      </w:r>
      <w:r>
        <w:rPr>
          <w:b/>
          <w:bCs/>
        </w:rPr>
        <w:t>inclusive</w:t>
      </w:r>
      <w:r>
        <w:t>).</w:t>
      </w:r>
    </w:p>
    <w:p w14:paraId="051B8C73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t>Drink Temperature</w:t>
      </w:r>
      <w:r>
        <w:t>. The user chooses either “</w:t>
      </w:r>
      <w:r>
        <w:rPr>
          <w:b/>
          <w:bCs/>
        </w:rPr>
        <w:t>Hot</w:t>
      </w:r>
      <w:r>
        <w:t>” or “</w:t>
      </w:r>
      <w:r>
        <w:rPr>
          <w:b/>
          <w:bCs/>
        </w:rPr>
        <w:t>Cold</w:t>
      </w:r>
      <w:r>
        <w:t>” (</w:t>
      </w:r>
      <w:r>
        <w:rPr>
          <w:b/>
          <w:bCs/>
        </w:rPr>
        <w:t>case sensitive</w:t>
      </w:r>
      <w:r>
        <w:t>).</w:t>
      </w:r>
    </w:p>
    <w:p w14:paraId="0CE7B8F9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rPr>
          <w:b/>
        </w:rPr>
        <w:t>Drink Sugar Amount</w:t>
      </w:r>
      <w:r>
        <w:t xml:space="preserve">. The input must be </w:t>
      </w:r>
      <w:r>
        <w:rPr>
          <w:b/>
          <w:bCs/>
        </w:rPr>
        <w:t>between</w:t>
      </w:r>
      <w:r>
        <w:t xml:space="preserve"> </w:t>
      </w:r>
      <w:r>
        <w:rPr>
          <w:b/>
          <w:bCs/>
        </w:rPr>
        <w:t xml:space="preserve">1 and 5 </w:t>
      </w:r>
      <w:r>
        <w:t>(</w:t>
      </w:r>
      <w:r>
        <w:rPr>
          <w:b/>
          <w:bCs/>
        </w:rPr>
        <w:t>inclusive</w:t>
      </w:r>
      <w:r>
        <w:t>).</w:t>
      </w:r>
    </w:p>
    <w:p w14:paraId="30AFEDD8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rPr>
          <w:b/>
        </w:rPr>
        <w:t>Drink Base Price</w:t>
      </w:r>
      <w:r>
        <w:t xml:space="preserve">. The input must be </w:t>
      </w:r>
      <w:r>
        <w:rPr>
          <w:b/>
          <w:bCs/>
        </w:rPr>
        <w:t>between</w:t>
      </w:r>
      <w:r>
        <w:t xml:space="preserve"> </w:t>
      </w:r>
      <w:r>
        <w:rPr>
          <w:b/>
          <w:bCs/>
        </w:rPr>
        <w:t xml:space="preserve">10000 and 150000 </w:t>
      </w:r>
      <w:r>
        <w:t>(</w:t>
      </w:r>
      <w:r>
        <w:rPr>
          <w:b/>
          <w:bCs/>
        </w:rPr>
        <w:t>inclusive</w:t>
      </w:r>
      <w:r>
        <w:t>).</w:t>
      </w:r>
      <w:r>
        <w:rPr>
          <w:bCs/>
        </w:rPr>
        <w:t xml:space="preserve"> </w:t>
      </w:r>
    </w:p>
    <w:p w14:paraId="68443296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rPr>
          <w:bCs/>
        </w:rPr>
        <w:t xml:space="preserve">If the user chooses </w:t>
      </w:r>
      <w:r>
        <w:rPr>
          <w:b/>
        </w:rPr>
        <w:t>Tea</w:t>
      </w:r>
      <w:r>
        <w:rPr>
          <w:bCs/>
        </w:rPr>
        <w:t xml:space="preserve"> as the Drink Type, then:</w:t>
      </w:r>
    </w:p>
    <w:p w14:paraId="1B558A66" w14:textId="77777777" w:rsidR="00114538" w:rsidRDefault="00114538" w:rsidP="00114538">
      <w:pPr>
        <w:pStyle w:val="ListParagraph"/>
        <w:numPr>
          <w:ilvl w:val="2"/>
          <w:numId w:val="16"/>
        </w:numPr>
        <w:spacing w:line="360" w:lineRule="auto"/>
        <w:ind w:left="1890" w:hanging="425"/>
      </w:pPr>
      <w:r>
        <w:t xml:space="preserve">Ask the user to input </w:t>
      </w:r>
      <w:r>
        <w:rPr>
          <w:b/>
          <w:bCs/>
        </w:rPr>
        <w:t>Tea Leaves Weight</w:t>
      </w:r>
      <w:r>
        <w:t xml:space="preserve">. The input must be </w:t>
      </w:r>
      <w:r>
        <w:rPr>
          <w:b/>
          <w:bCs/>
        </w:rPr>
        <w:t xml:space="preserve">between 1 and 5 </w:t>
      </w:r>
      <w:r>
        <w:t>(</w:t>
      </w:r>
      <w:r>
        <w:rPr>
          <w:b/>
          <w:bCs/>
        </w:rPr>
        <w:t>inclusive</w:t>
      </w:r>
      <w:r>
        <w:t>).</w:t>
      </w:r>
    </w:p>
    <w:p w14:paraId="3BAB1FBB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rPr>
          <w:bCs/>
        </w:rPr>
        <w:t xml:space="preserve">If the user chooses </w:t>
      </w:r>
      <w:r>
        <w:rPr>
          <w:b/>
        </w:rPr>
        <w:t>Boba</w:t>
      </w:r>
      <w:r>
        <w:rPr>
          <w:bCs/>
        </w:rPr>
        <w:t xml:space="preserve"> as the Drink Type, then:</w:t>
      </w:r>
    </w:p>
    <w:p w14:paraId="2EED1703" w14:textId="77777777" w:rsidR="00114538" w:rsidRDefault="00114538" w:rsidP="00114538">
      <w:pPr>
        <w:pStyle w:val="ListParagraph"/>
        <w:numPr>
          <w:ilvl w:val="2"/>
          <w:numId w:val="16"/>
        </w:numPr>
        <w:spacing w:line="360" w:lineRule="auto"/>
        <w:ind w:left="1890" w:hanging="425"/>
      </w:pPr>
      <w:r>
        <w:lastRenderedPageBreak/>
        <w:t xml:space="preserve">Ask the user to input </w:t>
      </w:r>
      <w:r>
        <w:rPr>
          <w:b/>
          <w:bCs/>
        </w:rPr>
        <w:t>Boba Topping</w:t>
      </w:r>
      <w:r>
        <w:t>. The user chooses either “</w:t>
      </w:r>
      <w:r>
        <w:rPr>
          <w:b/>
          <w:bCs/>
        </w:rPr>
        <w:t>Pearl</w:t>
      </w:r>
      <w:r>
        <w:t>”, “</w:t>
      </w:r>
      <w:r>
        <w:rPr>
          <w:b/>
          <w:bCs/>
        </w:rPr>
        <w:t>Grass Jelly</w:t>
      </w:r>
      <w:r>
        <w:t>”, or “</w:t>
      </w:r>
      <w:r>
        <w:rPr>
          <w:b/>
          <w:bCs/>
        </w:rPr>
        <w:t>Coffee Jelly</w:t>
      </w:r>
      <w:r>
        <w:t>” (</w:t>
      </w:r>
      <w:r>
        <w:rPr>
          <w:b/>
          <w:bCs/>
        </w:rPr>
        <w:t>case sensitive</w:t>
      </w:r>
      <w:r>
        <w:t>).</w:t>
      </w:r>
    </w:p>
    <w:p w14:paraId="58988BE8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t xml:space="preserve">Then the program will </w:t>
      </w:r>
      <w:r>
        <w:rPr>
          <w:b/>
        </w:rPr>
        <w:t>insert</w:t>
      </w:r>
      <w:r>
        <w:t xml:space="preserve"> the </w:t>
      </w:r>
      <w:r>
        <w:rPr>
          <w:b/>
        </w:rPr>
        <w:t>drink data</w:t>
      </w:r>
      <w:r>
        <w:t xml:space="preserve"> and </w:t>
      </w:r>
      <w:r>
        <w:rPr>
          <w:b/>
        </w:rPr>
        <w:t>return to main menu</w:t>
      </w:r>
      <w:r>
        <w:t>.</w:t>
      </w:r>
    </w:p>
    <w:p w14:paraId="6F3C1780" w14:textId="1707139B" w:rsidR="00114538" w:rsidRDefault="00114538" w:rsidP="00114538">
      <w:pPr>
        <w:keepNext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7750D273" wp14:editId="0F7F059D">
            <wp:extent cx="6280785" cy="1127125"/>
            <wp:effectExtent l="19050" t="19050" r="2476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127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5E69A1" w14:textId="77777777" w:rsidR="00114538" w:rsidRDefault="00114538" w:rsidP="00114538">
      <w:pPr>
        <w:pStyle w:val="Caption"/>
        <w:ind w:left="72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Figure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 Add Drink (Boba)</w:t>
      </w:r>
    </w:p>
    <w:p w14:paraId="1407477E" w14:textId="77777777" w:rsidR="00114538" w:rsidRDefault="00114538" w:rsidP="00114538">
      <w:pPr>
        <w:pStyle w:val="ListParagraph"/>
        <w:spacing w:line="360" w:lineRule="auto"/>
      </w:pPr>
    </w:p>
    <w:p w14:paraId="764E65F1" w14:textId="77777777" w:rsidR="00114538" w:rsidRDefault="00114538" w:rsidP="00114538">
      <w:pPr>
        <w:pStyle w:val="ListParagraph"/>
        <w:numPr>
          <w:ilvl w:val="0"/>
          <w:numId w:val="16"/>
        </w:numPr>
        <w:spacing w:line="360" w:lineRule="auto"/>
        <w:ind w:left="1080" w:hanging="284"/>
      </w:pPr>
      <w:r>
        <w:t xml:space="preserve">If the user chooses </w:t>
      </w:r>
      <w:r>
        <w:rPr>
          <w:b/>
        </w:rPr>
        <w:t>menu 2</w:t>
      </w:r>
      <w:r>
        <w:t xml:space="preserve"> (“</w:t>
      </w:r>
      <w:r>
        <w:rPr>
          <w:b/>
        </w:rPr>
        <w:t>View Drink</w:t>
      </w:r>
      <w:r>
        <w:t xml:space="preserve">”): </w:t>
      </w:r>
    </w:p>
    <w:p w14:paraId="38A9BF18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t xml:space="preserve">If there is </w:t>
      </w:r>
      <w:r>
        <w:rPr>
          <w:b/>
        </w:rPr>
        <w:t>no drink data</w:t>
      </w:r>
      <w:r>
        <w:t xml:space="preserve">, the program will show </w:t>
      </w:r>
      <w:r>
        <w:rPr>
          <w:b/>
        </w:rPr>
        <w:t>“no drink” message</w:t>
      </w:r>
      <w:r>
        <w:t xml:space="preserve"> and </w:t>
      </w:r>
      <w:r>
        <w:rPr>
          <w:b/>
        </w:rPr>
        <w:t>return to main menu</w:t>
      </w:r>
      <w:r>
        <w:t>.</w:t>
      </w:r>
    </w:p>
    <w:p w14:paraId="6314CEF6" w14:textId="07DC2190" w:rsidR="00114538" w:rsidRDefault="00114538" w:rsidP="00114538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72A67C3D" wp14:editId="50632DAD">
            <wp:extent cx="6280785" cy="415925"/>
            <wp:effectExtent l="19050" t="19050" r="2476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415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54AC01" w14:textId="5AF1C393" w:rsidR="00114538" w:rsidRDefault="00114538" w:rsidP="00114538">
      <w:pPr>
        <w:pStyle w:val="ListParagraph"/>
        <w:spacing w:line="360" w:lineRule="auto"/>
        <w:jc w:val="center"/>
        <w:rPr>
          <w:i/>
          <w:iCs/>
          <w:sz w:val="18"/>
          <w:szCs w:val="18"/>
        </w:rPr>
      </w:pPr>
      <w:r w:rsidRPr="00114538">
        <w:rPr>
          <w:i/>
          <w:iCs/>
          <w:sz w:val="18"/>
          <w:szCs w:val="18"/>
        </w:rPr>
        <w:t>Figure</w:t>
      </w:r>
      <w:r>
        <w:rPr>
          <w:i/>
          <w:iCs/>
          <w:sz w:val="18"/>
          <w:szCs w:val="18"/>
        </w:rPr>
        <w:t xml:space="preserve"> 3. “No Drink” message</w:t>
      </w:r>
    </w:p>
    <w:p w14:paraId="07E8BEEA" w14:textId="77777777" w:rsidR="00114538" w:rsidRPr="00114538" w:rsidRDefault="00114538" w:rsidP="00114538">
      <w:pPr>
        <w:pStyle w:val="ListParagraph"/>
        <w:spacing w:line="360" w:lineRule="auto"/>
        <w:jc w:val="center"/>
        <w:rPr>
          <w:i/>
          <w:iCs/>
          <w:sz w:val="18"/>
          <w:szCs w:val="18"/>
        </w:rPr>
      </w:pPr>
    </w:p>
    <w:p w14:paraId="3B5766C6" w14:textId="77777777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rPr>
          <w:b/>
        </w:rPr>
        <w:t>Otherwise</w:t>
      </w:r>
      <w:r>
        <w:t xml:space="preserve">, the program will </w:t>
      </w:r>
      <w:r>
        <w:rPr>
          <w:b/>
        </w:rPr>
        <w:t>display all drink data</w:t>
      </w:r>
      <w:r>
        <w:t xml:space="preserve"> that are stored on the list.</w:t>
      </w:r>
    </w:p>
    <w:p w14:paraId="230E8D8D" w14:textId="0BF848A8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t xml:space="preserve">The final price of </w:t>
      </w:r>
      <w:r>
        <w:rPr>
          <w:b/>
          <w:bCs/>
        </w:rPr>
        <w:t>Drink Type Tea</w:t>
      </w:r>
      <w:r>
        <w:t xml:space="preserve"> is </w:t>
      </w:r>
      <w:r>
        <w:rPr>
          <w:b/>
        </w:rPr>
        <w:t>calculated</w:t>
      </w:r>
      <w:r>
        <w:t xml:space="preserve"> based on the following formula: </w:t>
      </w:r>
      <w:r>
        <w:rPr>
          <w:noProof/>
        </w:rPr>
        <mc:AlternateContent>
          <mc:Choice Requires="wps">
            <w:drawing>
              <wp:inline distT="0" distB="0" distL="0" distR="0" wp14:anchorId="27E4242A" wp14:editId="1F188D7A">
                <wp:extent cx="5356225" cy="284480"/>
                <wp:effectExtent l="9525" t="9525" r="6350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2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2A65" w14:textId="77777777" w:rsidR="00114538" w:rsidRDefault="00114538" w:rsidP="00114538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 xml:space="preserve">Final Price = Drink Base Price + </w:t>
                            </w:r>
                            <w:r>
                              <w:rPr>
                                <w:bCs/>
                                <w:lang w:val="en-ID"/>
                              </w:rPr>
                              <w:t>(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>Tea Leaves Weight * 2000</w:t>
                            </w:r>
                            <w:r>
                              <w:rPr>
                                <w:bCs/>
                                <w:lang w:val="en-ID"/>
                              </w:rPr>
                              <w:t>)</w:t>
                            </w:r>
                          </w:p>
                          <w:p w14:paraId="77E825BA" w14:textId="77777777" w:rsidR="00114538" w:rsidRDefault="00114538" w:rsidP="00114538">
                            <w:pPr>
                              <w:rPr>
                                <w:b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E4242A" id="Text Box 9" o:spid="_x0000_s1027" type="#_x0000_t202" style="width:421.7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">
                <v:textbox style="mso-fit-shape-to-text:t">
                  <w:txbxContent>
                    <w:p w14:paraId="26752A65" w14:textId="77777777" w:rsidR="00114538" w:rsidRDefault="00114538" w:rsidP="00114538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 xml:space="preserve">Final Price = Drink Base Price + </w:t>
                      </w:r>
                      <w:r>
                        <w:rPr>
                          <w:bCs/>
                          <w:lang w:val="en-ID"/>
                        </w:rPr>
                        <w:t>(</w:t>
                      </w:r>
                      <w:r>
                        <w:rPr>
                          <w:b/>
                          <w:lang w:val="en-ID"/>
                        </w:rPr>
                        <w:t>Tea Leaves Weight * 2000</w:t>
                      </w:r>
                      <w:r>
                        <w:rPr>
                          <w:bCs/>
                          <w:lang w:val="en-ID"/>
                        </w:rPr>
                        <w:t>)</w:t>
                      </w:r>
                    </w:p>
                    <w:p w14:paraId="77E825BA" w14:textId="77777777" w:rsidR="00114538" w:rsidRDefault="00114538" w:rsidP="00114538">
                      <w:pPr>
                        <w:rPr>
                          <w:b/>
                          <w:lang w:val="en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005928FA" w14:textId="7478A352" w:rsidR="00114538" w:rsidRDefault="00114538" w:rsidP="00114538">
      <w:pPr>
        <w:pStyle w:val="ListParagraph"/>
        <w:numPr>
          <w:ilvl w:val="1"/>
          <w:numId w:val="16"/>
        </w:numPr>
        <w:spacing w:line="360" w:lineRule="auto"/>
      </w:pPr>
      <w:r>
        <w:t xml:space="preserve">The final price of </w:t>
      </w:r>
      <w:r>
        <w:rPr>
          <w:b/>
          <w:bCs/>
        </w:rPr>
        <w:t>Drink Type Boba</w:t>
      </w:r>
      <w:r>
        <w:t xml:space="preserve"> is </w:t>
      </w:r>
      <w:r>
        <w:rPr>
          <w:b/>
        </w:rPr>
        <w:t>calculated</w:t>
      </w:r>
      <w:r>
        <w:t xml:space="preserve"> based on the following formula: </w:t>
      </w:r>
      <w:r>
        <w:rPr>
          <w:noProof/>
        </w:rPr>
        <mc:AlternateContent>
          <mc:Choice Requires="wps">
            <w:drawing>
              <wp:inline distT="0" distB="0" distL="0" distR="0" wp14:anchorId="764C27DC" wp14:editId="764948BE">
                <wp:extent cx="5391150" cy="465455"/>
                <wp:effectExtent l="9525" t="9525" r="9525" b="107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523EC" w14:textId="77777777" w:rsidR="00114538" w:rsidRDefault="00114538" w:rsidP="00114538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Final Price = Drink Base Price + Topping Price</w:t>
                            </w:r>
                          </w:p>
                          <w:p w14:paraId="44FFE103" w14:textId="77777777" w:rsidR="00114538" w:rsidRDefault="00114538" w:rsidP="00114538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</w:p>
                          <w:p w14:paraId="2768067C" w14:textId="77777777" w:rsidR="00114538" w:rsidRDefault="00114538" w:rsidP="00114538">
                            <w:pPr>
                              <w:rPr>
                                <w:b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4C27DC" id="Text Box 8" o:spid="_x0000_s1028" type="#_x0000_t202" style="width:424.5pt;height: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">
                <v:textbox style="mso-fit-shape-to-text:t">
                  <w:txbxContent>
                    <w:p w14:paraId="2BC523EC" w14:textId="77777777" w:rsidR="00114538" w:rsidRDefault="00114538" w:rsidP="00114538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Final Price = Drink Base Price + Topping Price</w:t>
                      </w:r>
                    </w:p>
                    <w:p w14:paraId="44FFE103" w14:textId="77777777" w:rsidR="00114538" w:rsidRDefault="00114538" w:rsidP="00114538">
                      <w:pPr>
                        <w:jc w:val="center"/>
                        <w:rPr>
                          <w:b/>
                          <w:lang w:val="en-ID"/>
                        </w:rPr>
                      </w:pPr>
                    </w:p>
                    <w:p w14:paraId="2768067C" w14:textId="77777777" w:rsidR="00114538" w:rsidRDefault="00114538" w:rsidP="00114538">
                      <w:pPr>
                        <w:rPr>
                          <w:b/>
                          <w:lang w:val="en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250"/>
        <w:gridCol w:w="4249"/>
      </w:tblGrid>
      <w:tr w:rsidR="00114538" w14:paraId="49A9705D" w14:textId="77777777" w:rsidTr="00114538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85AE9F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Topping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9059E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114538" w14:paraId="4FAF7E15" w14:textId="77777777" w:rsidTr="00114538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8431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</w:pPr>
            <w:r>
              <w:t>Pearl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0E8F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</w:pPr>
            <w:r>
              <w:t>3000</w:t>
            </w:r>
          </w:p>
        </w:tc>
      </w:tr>
      <w:tr w:rsidR="00114538" w14:paraId="1565BBB9" w14:textId="77777777" w:rsidTr="00114538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C878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</w:pPr>
            <w:r>
              <w:t>Grass Jelly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5917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</w:pPr>
            <w:r>
              <w:t>4000</w:t>
            </w:r>
          </w:p>
        </w:tc>
      </w:tr>
      <w:tr w:rsidR="00114538" w14:paraId="591BC33F" w14:textId="77777777" w:rsidTr="00114538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5F20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</w:pPr>
            <w:r>
              <w:t>Coffee Jelly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544C" w14:textId="77777777" w:rsidR="00114538" w:rsidRDefault="00114538" w:rsidP="00114538">
            <w:pPr>
              <w:pStyle w:val="ListParagraph"/>
              <w:spacing w:line="360" w:lineRule="auto"/>
              <w:ind w:left="30"/>
              <w:jc w:val="center"/>
            </w:pPr>
            <w:r>
              <w:t>5000</w:t>
            </w:r>
          </w:p>
        </w:tc>
      </w:tr>
    </w:tbl>
    <w:p w14:paraId="191E2759" w14:textId="77777777" w:rsidR="00114538" w:rsidRDefault="00114538" w:rsidP="00114538">
      <w:pPr>
        <w:pStyle w:val="ListParagraph"/>
        <w:spacing w:line="360" w:lineRule="auto"/>
      </w:pPr>
    </w:p>
    <w:p w14:paraId="34D8448B" w14:textId="7FBE2426" w:rsidR="00114538" w:rsidRDefault="00114538" w:rsidP="00114538">
      <w:pPr>
        <w:pStyle w:val="ListParagraph"/>
        <w:keepNext/>
        <w:spacing w:line="360" w:lineRule="auto"/>
        <w:ind w:firstLine="90"/>
      </w:pPr>
      <w:r>
        <w:rPr>
          <w:noProof/>
        </w:rPr>
        <w:lastRenderedPageBreak/>
        <w:drawing>
          <wp:inline distT="0" distB="0" distL="0" distR="0" wp14:anchorId="75DF3423" wp14:editId="09543D3E">
            <wp:extent cx="6280785" cy="3380740"/>
            <wp:effectExtent l="19050" t="19050" r="2476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380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CA5FB6" w14:textId="502ABE09" w:rsidR="00114538" w:rsidRDefault="00114538" w:rsidP="00114538">
      <w:pPr>
        <w:pStyle w:val="Caption"/>
        <w:ind w:left="720"/>
        <w:jc w:val="center"/>
        <w:rPr>
          <w:color w:val="000000" w:themeColor="text1"/>
        </w:rPr>
      </w:pPr>
      <w:r>
        <w:rPr>
          <w:color w:val="000000" w:themeColor="text1"/>
        </w:rPr>
        <w:t>Figure 4. View Drink</w:t>
      </w:r>
    </w:p>
    <w:p w14:paraId="59C6B370" w14:textId="77777777" w:rsidR="00114538" w:rsidRDefault="00114538" w:rsidP="00114538">
      <w:pPr>
        <w:pStyle w:val="ListParagraph"/>
        <w:numPr>
          <w:ilvl w:val="0"/>
          <w:numId w:val="16"/>
        </w:numPr>
        <w:spacing w:line="360" w:lineRule="auto"/>
        <w:ind w:left="1080" w:hanging="284"/>
      </w:pPr>
      <w:r>
        <w:t xml:space="preserve">If the user chooses </w:t>
      </w:r>
      <w:r>
        <w:rPr>
          <w:b/>
        </w:rPr>
        <w:t xml:space="preserve">menu 3 </w:t>
      </w:r>
      <w:r>
        <w:t>(“</w:t>
      </w:r>
      <w:r>
        <w:rPr>
          <w:b/>
        </w:rPr>
        <w:t>Exit</w:t>
      </w:r>
      <w:r>
        <w:t xml:space="preserve">”), the program will </w:t>
      </w:r>
      <w:r>
        <w:rPr>
          <w:b/>
        </w:rPr>
        <w:t>exit</w:t>
      </w:r>
      <w:r>
        <w:t>.</w:t>
      </w:r>
    </w:p>
    <w:p w14:paraId="16D13FD1" w14:textId="79DB253B" w:rsidR="00BC6DE8" w:rsidRPr="00A32343" w:rsidRDefault="00BC6DE8" w:rsidP="00114538">
      <w:pPr>
        <w:ind w:left="720"/>
      </w:pPr>
    </w:p>
    <w:sectPr w:rsidR="00BC6DE8" w:rsidRPr="00A32343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8C12" w14:textId="77777777" w:rsidR="00EC6FD6" w:rsidRDefault="00EC6FD6" w:rsidP="00273E4A">
      <w:r>
        <w:separator/>
      </w:r>
    </w:p>
  </w:endnote>
  <w:endnote w:type="continuationSeparator" w:id="0">
    <w:p w14:paraId="63684827" w14:textId="77777777" w:rsidR="00EC6FD6" w:rsidRDefault="00EC6FD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A359" w14:textId="77777777" w:rsidR="00EC6FD6" w:rsidRDefault="00EC6FD6" w:rsidP="00273E4A">
      <w:r>
        <w:separator/>
      </w:r>
    </w:p>
  </w:footnote>
  <w:footnote w:type="continuationSeparator" w:id="0">
    <w:p w14:paraId="57EA3834" w14:textId="77777777" w:rsidR="00EC6FD6" w:rsidRDefault="00EC6FD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A36D5EC" w:rsidR="000858BE" w:rsidRPr="000858BE" w:rsidRDefault="000858B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255A"/>
    <w:multiLevelType w:val="hybridMultilevel"/>
    <w:tmpl w:val="A4D6220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35D"/>
    <w:multiLevelType w:val="hybridMultilevel"/>
    <w:tmpl w:val="EF206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2E4E54"/>
    <w:multiLevelType w:val="hybridMultilevel"/>
    <w:tmpl w:val="4C6A0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80237"/>
    <w:multiLevelType w:val="hybridMultilevel"/>
    <w:tmpl w:val="D8CA4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67310"/>
    <w:multiLevelType w:val="hybridMultilevel"/>
    <w:tmpl w:val="8AB6F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30579D"/>
    <w:multiLevelType w:val="hybridMultilevel"/>
    <w:tmpl w:val="98321DFC"/>
    <w:lvl w:ilvl="0" w:tplc="A44C78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BFC8C28">
      <w:start w:val="1"/>
      <w:numFmt w:val="lowerLetter"/>
      <w:lvlText w:val="%2."/>
      <w:lvlJc w:val="left"/>
      <w:pPr>
        <w:ind w:left="1440" w:hanging="360"/>
      </w:pPr>
    </w:lvl>
    <w:lvl w:ilvl="2" w:tplc="66006CA4">
      <w:start w:val="1"/>
      <w:numFmt w:val="lowerRoman"/>
      <w:lvlText w:val="%3."/>
      <w:lvlJc w:val="right"/>
      <w:pPr>
        <w:ind w:left="2160" w:hanging="180"/>
      </w:pPr>
    </w:lvl>
    <w:lvl w:ilvl="3" w:tplc="6F2A11C0">
      <w:start w:val="1"/>
      <w:numFmt w:val="decimal"/>
      <w:lvlText w:val="%4."/>
      <w:lvlJc w:val="left"/>
      <w:pPr>
        <w:ind w:left="2880" w:hanging="360"/>
      </w:pPr>
    </w:lvl>
    <w:lvl w:ilvl="4" w:tplc="39945B40">
      <w:start w:val="1"/>
      <w:numFmt w:val="lowerLetter"/>
      <w:lvlText w:val="%5."/>
      <w:lvlJc w:val="left"/>
      <w:pPr>
        <w:ind w:left="3600" w:hanging="360"/>
      </w:pPr>
    </w:lvl>
    <w:lvl w:ilvl="5" w:tplc="2084C808">
      <w:start w:val="1"/>
      <w:numFmt w:val="lowerRoman"/>
      <w:lvlText w:val="%6."/>
      <w:lvlJc w:val="right"/>
      <w:pPr>
        <w:ind w:left="4320" w:hanging="180"/>
      </w:pPr>
    </w:lvl>
    <w:lvl w:ilvl="6" w:tplc="6FB4B8F0">
      <w:start w:val="1"/>
      <w:numFmt w:val="decimal"/>
      <w:lvlText w:val="%7."/>
      <w:lvlJc w:val="left"/>
      <w:pPr>
        <w:ind w:left="5040" w:hanging="360"/>
      </w:pPr>
    </w:lvl>
    <w:lvl w:ilvl="7" w:tplc="632C01A8">
      <w:start w:val="1"/>
      <w:numFmt w:val="lowerLetter"/>
      <w:lvlText w:val="%8."/>
      <w:lvlJc w:val="left"/>
      <w:pPr>
        <w:ind w:left="5760" w:hanging="360"/>
      </w:pPr>
    </w:lvl>
    <w:lvl w:ilvl="8" w:tplc="DA2E90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77C59"/>
    <w:multiLevelType w:val="hybridMultilevel"/>
    <w:tmpl w:val="45E84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6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"/>
  </w:num>
  <w:num w:numId="18">
    <w:abstractNumId w:val="5"/>
  </w:num>
  <w:num w:numId="1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858BE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14538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168B7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113D1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C6FD6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538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538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11</cp:revision>
  <dcterms:created xsi:type="dcterms:W3CDTF">2017-10-20T05:51:00Z</dcterms:created>
  <dcterms:modified xsi:type="dcterms:W3CDTF">2021-09-14T08:54:00Z</dcterms:modified>
</cp:coreProperties>
</file>