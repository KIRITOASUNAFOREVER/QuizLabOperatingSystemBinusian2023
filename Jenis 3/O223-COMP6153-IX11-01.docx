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2D60D7" w:rsidRPr="00876A58" w14:paraId="3CFB9206" w14:textId="77777777" w:rsidTr="0042092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3B9D" w14:textId="77777777" w:rsidR="002D60D7" w:rsidRPr="001E7ABE" w:rsidRDefault="002D60D7" w:rsidP="0042092B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260F749" w14:textId="77777777" w:rsidR="002D60D7" w:rsidRPr="00876A58" w:rsidRDefault="002D60D7" w:rsidP="0042092B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2031633D" wp14:editId="21B8E93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0D7" w:rsidRPr="00876A58" w14:paraId="7602602A" w14:textId="77777777" w:rsidTr="0042092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B63E" w14:textId="63B4299D" w:rsidR="002D60D7" w:rsidRDefault="002D60D7" w:rsidP="0042092B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8605D4">
              <w:rPr>
                <w:rFonts w:ascii="Arial Narrow" w:hAnsi="Arial Narrow" w:cs="Tahoma"/>
                <w:sz w:val="36"/>
              </w:rPr>
              <w:t>COMP6153</w:t>
            </w:r>
            <w:r w:rsidR="00987AD8">
              <w:rPr>
                <w:rFonts w:ascii="Arial Narrow" w:hAnsi="Arial Narrow" w:cs="Tahoma"/>
                <w:sz w:val="36"/>
              </w:rPr>
              <w:t>001</w:t>
            </w:r>
          </w:p>
          <w:p w14:paraId="00E515A2" w14:textId="77777777" w:rsidR="002D60D7" w:rsidRPr="00876A58" w:rsidRDefault="002D60D7" w:rsidP="0042092B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605D4">
              <w:rPr>
                <w:rFonts w:ascii="Arial Narrow" w:hAnsi="Arial Narrow" w:cs="Tahoma"/>
                <w:sz w:val="36"/>
                <w:lang w:val="id-ID"/>
              </w:rPr>
              <w:t>Operating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7BA8A9" w14:textId="77777777" w:rsidR="002D60D7" w:rsidRPr="00876A58" w:rsidRDefault="002D60D7" w:rsidP="0042092B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2D60D7" w:rsidRPr="00876A58" w14:paraId="46713CFD" w14:textId="77777777" w:rsidTr="0042092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31E7" w14:textId="77777777" w:rsidR="002D60D7" w:rsidRPr="00DF718C" w:rsidRDefault="002D60D7" w:rsidP="0042092B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1F40E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7F7547E" w14:textId="7DCDDB7A" w:rsidR="002D60D7" w:rsidRPr="0036420F" w:rsidRDefault="00A74720" w:rsidP="0042092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74720">
              <w:rPr>
                <w:rFonts w:ascii="Arial" w:hAnsi="Arial" w:cs="Arial"/>
                <w:b/>
                <w:sz w:val="20"/>
              </w:rPr>
              <w:t>O223-COMP6153-IX11-01</w:t>
            </w:r>
          </w:p>
        </w:tc>
      </w:tr>
      <w:tr w:rsidR="002D60D7" w:rsidRPr="00876A58" w14:paraId="070E2A93" w14:textId="77777777" w:rsidTr="0042092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3DA03D" w14:textId="77777777" w:rsidR="002D60D7" w:rsidRPr="008605D4" w:rsidRDefault="002D60D7" w:rsidP="0042092B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38EDF9" w14:textId="77777777" w:rsidR="002D60D7" w:rsidRPr="001E7ABE" w:rsidRDefault="002D60D7" w:rsidP="0042092B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5840276" w14:textId="77777777" w:rsidR="002D60D7" w:rsidRPr="00876A58" w:rsidRDefault="002D60D7" w:rsidP="002D60D7">
      <w:pPr>
        <w:rPr>
          <w:lang w:val="id-ID"/>
        </w:rPr>
      </w:pPr>
      <w:r w:rsidRPr="00876A58">
        <w:rPr>
          <w:lang w:val="id-ID"/>
        </w:rPr>
        <w:tab/>
      </w:r>
    </w:p>
    <w:p w14:paraId="745F3BC6" w14:textId="77777777" w:rsidR="002D60D7" w:rsidRDefault="002D60D7" w:rsidP="002D60D7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0485076E" w14:textId="77777777" w:rsidR="002D60D7" w:rsidRDefault="002D60D7" w:rsidP="002D60D7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untuk:</w:t>
      </w:r>
    </w:p>
    <w:p w14:paraId="7E7ABB08" w14:textId="77777777" w:rsidR="002D60D7" w:rsidRDefault="002D60D7" w:rsidP="002D60D7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5662B53" w14:textId="77777777" w:rsidR="002D60D7" w:rsidRDefault="002D60D7" w:rsidP="002D60D7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>
        <w:rPr>
          <w:lang w:val="id-ID" w:eastAsia="x-none"/>
        </w:rPr>
        <w:t xml:space="preserve">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 xml:space="preserve">dengan </w:t>
      </w:r>
      <w:r>
        <w:t xml:space="preserve">mahasiswa </w:t>
      </w:r>
      <w:r>
        <w:rPr>
          <w:lang w:val="id-ID" w:eastAsia="x-none"/>
        </w:rPr>
        <w:t>lainnya</w:t>
      </w:r>
    </w:p>
    <w:p w14:paraId="7B98EE15" w14:textId="77777777" w:rsidR="002D60D7" w:rsidRDefault="002D60D7" w:rsidP="002D60D7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34F2A127" w14:textId="77777777" w:rsidR="002D60D7" w:rsidRDefault="002D60D7" w:rsidP="002D60D7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jawaban mahasiswa lain</w:t>
      </w:r>
    </w:p>
    <w:p w14:paraId="5B1D2304" w14:textId="77777777" w:rsidR="002D60D7" w:rsidRDefault="002D60D7" w:rsidP="002D60D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another student</w:t>
      </w:r>
    </w:p>
    <w:p w14:paraId="07D54618" w14:textId="77777777" w:rsidR="002D60D7" w:rsidRDefault="002D60D7" w:rsidP="002D60D7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 xml:space="preserve">embuka dan menyalin dari </w:t>
      </w:r>
      <w:r>
        <w:rPr>
          <w:b/>
          <w:bCs/>
          <w:lang w:val="id-ID" w:eastAsia="x-none"/>
        </w:rPr>
        <w:t>BUKU</w:t>
      </w:r>
      <w:r>
        <w:rPr>
          <w:lang w:val="id-ID" w:eastAsia="x-none"/>
        </w:rPr>
        <w:t xml:space="preserve"> atau </w:t>
      </w:r>
      <w:r>
        <w:rPr>
          <w:b/>
          <w:bCs/>
          <w:lang w:val="id-ID" w:eastAsia="x-none"/>
        </w:rPr>
        <w:t>CATATAN</w:t>
      </w:r>
      <w:r>
        <w:rPr>
          <w:lang w:val="id-ID" w:eastAsia="x-none"/>
        </w:rPr>
        <w:t xml:space="preserve">, </w:t>
      </w:r>
      <w:r>
        <w:rPr>
          <w:b/>
          <w:bCs/>
          <w:lang w:val="id-ID" w:eastAsia="x-none"/>
        </w:rPr>
        <w:t>VIDEO</w:t>
      </w:r>
      <w:r>
        <w:rPr>
          <w:lang w:val="id-ID" w:eastAsia="x-none"/>
        </w:rPr>
        <w:t xml:space="preserve"> dari pengajar (recording kelas, VBL, Youtube, dsb) dan </w:t>
      </w:r>
      <w:r>
        <w:rPr>
          <w:b/>
          <w:bCs/>
          <w:lang w:val="id-ID" w:eastAsia="x-none"/>
        </w:rPr>
        <w:t>REFERENSI</w:t>
      </w:r>
      <w:r>
        <w:rPr>
          <w:lang w:val="id-ID" w:eastAsia="x-none"/>
        </w:rPr>
        <w:t xml:space="preserve"> lainnya</w:t>
      </w:r>
    </w:p>
    <w:p w14:paraId="1BEEC0F1" w14:textId="77777777" w:rsidR="002D60D7" w:rsidRDefault="002D60D7" w:rsidP="002D60D7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316C9633" w14:textId="77777777" w:rsidR="002D60D7" w:rsidRDefault="002D60D7" w:rsidP="002D60D7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>embuka dan menyalin jawaban dari internet (google, stackoverflow, dsb)</w:t>
      </w:r>
    </w:p>
    <w:p w14:paraId="2DCAE24B" w14:textId="77777777" w:rsidR="002D60D7" w:rsidRDefault="002D60D7" w:rsidP="002D60D7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5B5820D3" w14:textId="77777777" w:rsidR="002D60D7" w:rsidRDefault="002D60D7" w:rsidP="002D60D7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soal,</w:t>
      </w:r>
    </w:p>
    <w:p w14:paraId="5EF026BA" w14:textId="77777777" w:rsidR="002D60D7" w:rsidRDefault="002D60D7" w:rsidP="002D60D7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E0A92E0" w14:textId="77777777" w:rsidR="002D60D7" w:rsidRDefault="002D60D7" w:rsidP="002D60D7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36B16508" w14:textId="77777777" w:rsidR="002D60D7" w:rsidRDefault="002D60D7" w:rsidP="002D60D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E7DAC96" w14:textId="77777777" w:rsidR="002D60D7" w:rsidRDefault="002D60D7" w:rsidP="002D60D7">
      <w:pPr>
        <w:numPr>
          <w:ilvl w:val="2"/>
          <w:numId w:val="1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652D7AD" w14:textId="77777777" w:rsidR="002D60D7" w:rsidRDefault="002D60D7" w:rsidP="002D60D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328D1E0" w14:textId="77777777" w:rsidR="002D60D7" w:rsidRDefault="002D60D7" w:rsidP="002D60D7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00869E7" w14:textId="77777777" w:rsidR="002D60D7" w:rsidRDefault="002D60D7" w:rsidP="002D60D7">
      <w:pPr>
        <w:numPr>
          <w:ilvl w:val="0"/>
          <w:numId w:val="1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r>
        <w:t>mahasiswa</w:t>
      </w:r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5DD36934" w14:textId="77777777" w:rsidR="002D60D7" w:rsidRDefault="002D60D7" w:rsidP="002D60D7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1277E921" w14:textId="77777777" w:rsidR="002D60D7" w:rsidRDefault="002D60D7" w:rsidP="002D60D7">
      <w:pPr>
        <w:spacing w:line="360" w:lineRule="auto"/>
        <w:ind w:left="360" w:hanging="360"/>
      </w:pPr>
    </w:p>
    <w:p w14:paraId="1D37540F" w14:textId="77777777" w:rsidR="002D60D7" w:rsidRDefault="002D60D7" w:rsidP="002D60D7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r>
        <w:t>jawaban</w:t>
      </w:r>
      <w:r>
        <w:rPr>
          <w:lang w:val="id-ID"/>
        </w:rPr>
        <w:t xml:space="preserve">, segala jenis pengumpulan </w:t>
      </w:r>
      <w:r>
        <w:t>jawaban</w:t>
      </w:r>
      <w:r>
        <w:rPr>
          <w:lang w:val="id-ID"/>
        </w:rPr>
        <w:t xml:space="preserve"> di luar jadwal tidak dilayani.</w:t>
      </w:r>
    </w:p>
    <w:p w14:paraId="6EA07859" w14:textId="77777777" w:rsidR="002D60D7" w:rsidRDefault="002D60D7" w:rsidP="002D60D7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1D35D151" w14:textId="77777777" w:rsidR="002D60D7" w:rsidRDefault="002D60D7" w:rsidP="002D60D7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4ABC1F4" w14:textId="77777777" w:rsidR="002D60D7" w:rsidRDefault="002D60D7" w:rsidP="002D60D7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t>Bila Anda tidak membaca peraturan ini, maka Anda dianggap telah membaca dan menyetujuinya</w:t>
      </w:r>
    </w:p>
    <w:p w14:paraId="3C3C89F4" w14:textId="77777777" w:rsidR="002D60D7" w:rsidRDefault="002D60D7" w:rsidP="002D60D7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9852716" w14:textId="77777777" w:rsidR="002D60D7" w:rsidRDefault="002D60D7" w:rsidP="002D60D7">
      <w:pPr>
        <w:spacing w:line="360" w:lineRule="auto"/>
        <w:ind w:left="360"/>
        <w:jc w:val="both"/>
        <w:rPr>
          <w:lang w:val="id-ID"/>
        </w:rPr>
      </w:pPr>
    </w:p>
    <w:p w14:paraId="043961D8" w14:textId="77777777" w:rsidR="002D60D7" w:rsidRDefault="002D60D7" w:rsidP="002D60D7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286B4FD8" w14:textId="77777777" w:rsidR="002D60D7" w:rsidRDefault="002D60D7" w:rsidP="002D60D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2D60D7" w14:paraId="15F4E5ED" w14:textId="77777777" w:rsidTr="0042092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2EA09" w14:textId="77777777" w:rsidR="002D60D7" w:rsidRDefault="002D60D7" w:rsidP="004209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17392993" w14:textId="77777777" w:rsidR="002D60D7" w:rsidRDefault="002D60D7" w:rsidP="0042092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C98C4" w14:textId="77777777" w:rsidR="002D60D7" w:rsidRDefault="002D60D7" w:rsidP="004209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237D38B3" w14:textId="77777777" w:rsidR="002D60D7" w:rsidRDefault="002D60D7" w:rsidP="0042092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2D60D7" w14:paraId="48A06031" w14:textId="77777777" w:rsidTr="0042092B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55FBB" w14:textId="77777777" w:rsidR="002D60D7" w:rsidRPr="00E00155" w:rsidRDefault="002D60D7" w:rsidP="0042092B">
            <w:pPr>
              <w:jc w:val="center"/>
              <w:rPr>
                <w:bCs/>
              </w:rPr>
            </w:pPr>
            <w:r w:rsidRPr="00E00155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67057" w14:textId="77777777" w:rsidR="002D60D7" w:rsidRPr="00E00155" w:rsidRDefault="002D60D7" w:rsidP="0042092B">
            <w:pPr>
              <w:jc w:val="center"/>
              <w:rPr>
                <w:bCs/>
              </w:rPr>
            </w:pPr>
            <w:r w:rsidRPr="00E00155">
              <w:rPr>
                <w:bCs/>
              </w:rPr>
              <w:t>60%</w:t>
            </w:r>
          </w:p>
        </w:tc>
      </w:tr>
    </w:tbl>
    <w:p w14:paraId="4B97268B" w14:textId="77777777" w:rsidR="002D60D7" w:rsidRDefault="002D60D7" w:rsidP="002D60D7">
      <w:pPr>
        <w:spacing w:line="360" w:lineRule="auto"/>
        <w:ind w:left="360"/>
        <w:jc w:val="both"/>
        <w:rPr>
          <w:lang w:val="id-ID"/>
        </w:rPr>
      </w:pPr>
    </w:p>
    <w:p w14:paraId="00AE8E2C" w14:textId="77777777" w:rsidR="002D60D7" w:rsidRDefault="002D60D7" w:rsidP="002D60D7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4390E222" w14:textId="77777777" w:rsidR="002D60D7" w:rsidRDefault="002D60D7" w:rsidP="002D60D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2D60D7" w14:paraId="53CE70F1" w14:textId="77777777" w:rsidTr="0042092B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01C61" w14:textId="77777777" w:rsidR="002D60D7" w:rsidRDefault="002D60D7" w:rsidP="0042092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3E8D7501" w14:textId="77777777" w:rsidR="002D60D7" w:rsidRDefault="002D60D7" w:rsidP="0042092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2D60D7" w14:paraId="5F6AC48C" w14:textId="77777777" w:rsidTr="0042092B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B5A1" w14:textId="77777777" w:rsidR="002D60D7" w:rsidRPr="00E00155" w:rsidRDefault="002D60D7" w:rsidP="0042092B">
            <w:pPr>
              <w:rPr>
                <w:sz w:val="22"/>
                <w:szCs w:val="22"/>
                <w:lang w:eastAsia="en-US"/>
              </w:rPr>
            </w:pPr>
            <w:bookmarkStart w:id="1" w:name="OLE_LINK17"/>
            <w:r w:rsidRPr="00E00155">
              <w:t>VMware Workstation 15</w:t>
            </w:r>
          </w:p>
          <w:p w14:paraId="0877A06F" w14:textId="77777777" w:rsidR="002D60D7" w:rsidRPr="00E00155" w:rsidRDefault="002D60D7" w:rsidP="0042092B">
            <w:r w:rsidRPr="00E00155">
              <w:t>VM Ubuntu Client 20.04</w:t>
            </w:r>
          </w:p>
          <w:p w14:paraId="7052659D" w14:textId="77777777" w:rsidR="002D60D7" w:rsidRPr="00E00155" w:rsidRDefault="002D60D7" w:rsidP="0042092B">
            <w:r w:rsidRPr="00E00155">
              <w:t>Java 8</w:t>
            </w:r>
          </w:p>
          <w:p w14:paraId="24112715" w14:textId="77777777" w:rsidR="002D60D7" w:rsidRPr="00E00155" w:rsidRDefault="002D60D7" w:rsidP="0042092B">
            <w:r w:rsidRPr="00E00155">
              <w:t>Eclipse 2020.6</w:t>
            </w:r>
            <w:bookmarkEnd w:id="1"/>
          </w:p>
          <w:p w14:paraId="41150B99" w14:textId="77777777" w:rsidR="002D60D7" w:rsidRDefault="002D60D7" w:rsidP="0042092B">
            <w:pPr>
              <w:rPr>
                <w:bCs/>
                <w:highlight w:val="yellow"/>
              </w:rPr>
            </w:pPr>
            <w:r>
              <w:t>NachOS 5.0j</w:t>
            </w:r>
            <w:r>
              <w:br/>
            </w:r>
          </w:p>
        </w:tc>
      </w:tr>
    </w:tbl>
    <w:p w14:paraId="1E031224" w14:textId="77777777" w:rsidR="002D60D7" w:rsidRDefault="002D60D7" w:rsidP="002D60D7">
      <w:pPr>
        <w:pStyle w:val="Heading2"/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E00155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mandiri, dan uap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76DBBC67" w14:textId="77777777" w:rsidR="002D60D7" w:rsidRDefault="002D60D7" w:rsidP="002D60D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E00155">
        <w:rPr>
          <w:rStyle w:val="longtext"/>
          <w:i/>
          <w:iCs/>
          <w:sz w:val="18"/>
          <w:szCs w:val="18"/>
        </w:rPr>
        <w:t>assignment</w:t>
      </w:r>
      <w:r>
        <w:rPr>
          <w:rStyle w:val="longtext"/>
          <w:i/>
          <w:iCs/>
          <w:sz w:val="18"/>
          <w:szCs w:val="18"/>
        </w:rPr>
        <w:t xml:space="preserve">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2D60D7" w14:paraId="51B7F522" w14:textId="77777777" w:rsidTr="0042092B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7A6A3" w14:textId="77777777" w:rsidR="002D60D7" w:rsidRDefault="002D60D7" w:rsidP="0042092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7A20B8B7" w14:textId="77777777" w:rsidR="002D60D7" w:rsidRDefault="002D60D7" w:rsidP="0042092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5B4E33" w14:textId="77777777" w:rsidR="002D60D7" w:rsidRDefault="002D60D7" w:rsidP="004209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4DD3CEF9" w14:textId="77777777" w:rsidR="002D60D7" w:rsidRDefault="002D60D7" w:rsidP="0042092B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2D60D7" w14:paraId="1239EEE0" w14:textId="77777777" w:rsidTr="0042092B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3E88E" w14:textId="77777777" w:rsidR="002D60D7" w:rsidRDefault="002D60D7" w:rsidP="0042092B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DOCX, JAVA, CLASS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D42D6" w14:textId="77777777" w:rsidR="002D60D7" w:rsidRDefault="002D60D7" w:rsidP="0042092B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</w:tr>
    </w:tbl>
    <w:p w14:paraId="538DC6C3" w14:textId="77777777" w:rsidR="002D60D7" w:rsidRDefault="002D60D7" w:rsidP="002D60D7">
      <w:pPr>
        <w:spacing w:line="360" w:lineRule="auto"/>
        <w:ind w:firstLine="360"/>
        <w:rPr>
          <w:lang w:val="id-ID"/>
        </w:rPr>
      </w:pPr>
    </w:p>
    <w:p w14:paraId="010F1A4F" w14:textId="77777777" w:rsidR="002D60D7" w:rsidRDefault="002D60D7" w:rsidP="002D60D7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B70F8A7" w14:textId="77777777" w:rsidR="002D60D7" w:rsidRDefault="002D60D7" w:rsidP="002D60D7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78000219" w14:textId="77777777" w:rsidR="002D60D7" w:rsidRDefault="002D60D7" w:rsidP="002D60D7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335D5FCF" w14:textId="77777777" w:rsidR="002D60D7" w:rsidRDefault="002D60D7" w:rsidP="002D60D7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1F9C433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5E8D25D" w14:textId="1FDAFAC0" w:rsidR="002D60D7" w:rsidRDefault="002D60D7" w:rsidP="002D60D7">
      <w:pPr>
        <w:rPr>
          <w:lang w:val="id-ID"/>
        </w:rPr>
      </w:pPr>
    </w:p>
    <w:p w14:paraId="2ED25DBC" w14:textId="5762C1CC" w:rsidR="002D60D7" w:rsidRDefault="002D60D7" w:rsidP="002D60D7">
      <w:pPr>
        <w:rPr>
          <w:lang w:val="id-ID"/>
        </w:rPr>
      </w:pPr>
    </w:p>
    <w:p w14:paraId="02B19A69" w14:textId="727D65D0" w:rsidR="002D60D7" w:rsidRDefault="002D60D7" w:rsidP="002D60D7">
      <w:pPr>
        <w:rPr>
          <w:lang w:val="id-ID"/>
        </w:rPr>
      </w:pPr>
    </w:p>
    <w:p w14:paraId="4FB7DB31" w14:textId="5B60D6AB" w:rsidR="002D60D7" w:rsidRDefault="002D60D7" w:rsidP="002D60D7">
      <w:pPr>
        <w:rPr>
          <w:lang w:val="id-ID"/>
        </w:rPr>
      </w:pPr>
    </w:p>
    <w:p w14:paraId="2D183F3B" w14:textId="163E7D7F" w:rsidR="002D60D7" w:rsidRDefault="002D60D7" w:rsidP="002D60D7">
      <w:pPr>
        <w:rPr>
          <w:lang w:val="id-ID"/>
        </w:rPr>
      </w:pPr>
    </w:p>
    <w:p w14:paraId="76613A6A" w14:textId="0B0AE714" w:rsidR="002D60D7" w:rsidRDefault="002D60D7" w:rsidP="002D60D7">
      <w:pPr>
        <w:rPr>
          <w:lang w:val="id-ID"/>
        </w:rPr>
      </w:pPr>
    </w:p>
    <w:p w14:paraId="3C4F9367" w14:textId="77777777" w:rsidR="002D60D7" w:rsidRPr="002D60D7" w:rsidRDefault="002D60D7" w:rsidP="002D60D7">
      <w:pPr>
        <w:rPr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6BE99B25" w14:textId="77777777" w:rsidR="008F0213" w:rsidRDefault="008F0213" w:rsidP="008F0213">
      <w:pPr>
        <w:spacing w:line="360" w:lineRule="auto"/>
        <w:jc w:val="center"/>
        <w:rPr>
          <w:rFonts w:eastAsia="Times New Roman"/>
          <w:b/>
          <w:lang w:eastAsia="en-US"/>
        </w:rPr>
      </w:pPr>
      <w:r>
        <w:rPr>
          <w:b/>
        </w:rPr>
        <w:t>Bluejack Pet Shop</w:t>
      </w:r>
    </w:p>
    <w:p w14:paraId="7BF1C643" w14:textId="1F812DC0" w:rsidR="008F0213" w:rsidRDefault="008F0213" w:rsidP="008F0213">
      <w:pPr>
        <w:spacing w:line="360" w:lineRule="auto"/>
        <w:ind w:firstLine="360"/>
        <w:jc w:val="both"/>
      </w:pPr>
      <w:r>
        <w:rPr>
          <w:b/>
        </w:rPr>
        <w:t>Bluejack Pet Shop</w:t>
      </w:r>
      <w:r>
        <w:t xml:space="preserve"> is pet shop that is currently building their website to provide better service and management. You are hired as their programmer and to create a </w:t>
      </w:r>
      <w:r>
        <w:rPr>
          <w:b/>
          <w:bCs/>
        </w:rPr>
        <w:t>bash command line</w:t>
      </w:r>
      <w:r>
        <w:t xml:space="preserve"> to do each of the following tasks:</w:t>
      </w:r>
    </w:p>
    <w:p w14:paraId="39C4CEEE" w14:textId="77777777" w:rsidR="008F0213" w:rsidRDefault="008F0213" w:rsidP="008F0213">
      <w:pPr>
        <w:spacing w:line="360" w:lineRule="auto"/>
        <w:ind w:firstLine="360"/>
        <w:jc w:val="both"/>
      </w:pPr>
    </w:p>
    <w:p w14:paraId="054FE0DE" w14:textId="77777777" w:rsidR="008F0213" w:rsidRDefault="008F0213" w:rsidP="008F0213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Create a </w:t>
      </w:r>
      <w:r>
        <w:rPr>
          <w:b/>
          <w:bCs/>
        </w:rPr>
        <w:t>Repository</w:t>
      </w:r>
      <w:r>
        <w:t xml:space="preserve"> directory in </w:t>
      </w:r>
      <w:r>
        <w:rPr>
          <w:b/>
          <w:bCs/>
        </w:rPr>
        <w:t>home directory</w:t>
      </w:r>
      <w:r>
        <w:t xml:space="preserve"> using the following structure. (single execution)</w:t>
      </w:r>
    </w:p>
    <w:p w14:paraId="6472671C" w14:textId="4E43526F" w:rsidR="008F0213" w:rsidRDefault="008F0213" w:rsidP="008F0213">
      <w:pPr>
        <w:pStyle w:val="ListParagraph"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6256D3D" wp14:editId="67746FC4">
                <wp:extent cx="6229350" cy="1889760"/>
                <wp:effectExtent l="9525" t="9525" r="9525" b="571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A5486" w14:textId="77777777" w:rsidR="008F0213" w:rsidRDefault="008F0213" w:rsidP="008F0213">
                            <w:pPr>
                              <w:spacing w:before="60"/>
                              <w:ind w:left="562"/>
                            </w:pPr>
                            <w:r>
                              <w:t>&lt;Home directory&gt;</w:t>
                            </w:r>
                          </w:p>
                          <w:p w14:paraId="114956B9" w14:textId="77777777" w:rsidR="008F0213" w:rsidRDefault="008F0213" w:rsidP="008F0213">
                            <w:pPr>
                              <w:spacing w:before="60"/>
                              <w:ind w:left="562"/>
                            </w:pPr>
                            <w:r>
                              <w:t>`-- Pet Shop</w:t>
                            </w:r>
                          </w:p>
                          <w:p w14:paraId="4590B9F8" w14:textId="77777777" w:rsidR="008F0213" w:rsidRDefault="008F0213" w:rsidP="008F0213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|-- Reptiles</w:t>
                            </w:r>
                          </w:p>
                          <w:p w14:paraId="5C3B32DD" w14:textId="77777777" w:rsidR="008F0213" w:rsidRDefault="008F0213" w:rsidP="008F0213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>|-- Iguana</w:t>
                            </w:r>
                          </w:p>
                          <w:p w14:paraId="661B24F8" w14:textId="77777777" w:rsidR="008F0213" w:rsidRDefault="008F0213" w:rsidP="008F0213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>|-- Turtle</w:t>
                            </w:r>
                          </w:p>
                          <w:p w14:paraId="3A663262" w14:textId="77777777" w:rsidR="008F0213" w:rsidRDefault="008F0213" w:rsidP="008F0213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|-- Birds</w:t>
                            </w:r>
                          </w:p>
                          <w:p w14:paraId="7DA7AFD7" w14:textId="77777777" w:rsidR="008F0213" w:rsidRDefault="008F0213" w:rsidP="008F0213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>|-- Canary</w:t>
                            </w:r>
                          </w:p>
                          <w:p w14:paraId="2511CDEF" w14:textId="77777777" w:rsidR="008F0213" w:rsidRDefault="008F0213" w:rsidP="008F0213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>|-- Parrot</w:t>
                            </w:r>
                          </w:p>
                          <w:p w14:paraId="371602FF" w14:textId="77777777" w:rsidR="008F0213" w:rsidRDefault="008F0213" w:rsidP="008F0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256D3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width:490.5pt;height:1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">
                <v:textbox>
                  <w:txbxContent>
                    <w:p w14:paraId="12BA5486" w14:textId="77777777" w:rsidR="008F0213" w:rsidRDefault="008F0213" w:rsidP="008F0213">
                      <w:pPr>
                        <w:spacing w:before="60"/>
                        <w:ind w:left="562"/>
                      </w:pPr>
                      <w:r>
                        <w:t>&lt;Home directory&gt;</w:t>
                      </w:r>
                    </w:p>
                    <w:p w14:paraId="114956B9" w14:textId="77777777" w:rsidR="008F0213" w:rsidRDefault="008F0213" w:rsidP="008F0213">
                      <w:pPr>
                        <w:spacing w:before="60"/>
                        <w:ind w:left="562"/>
                      </w:pPr>
                      <w:r>
                        <w:t>`-- Pet Shop</w:t>
                      </w:r>
                    </w:p>
                    <w:p w14:paraId="4590B9F8" w14:textId="77777777" w:rsidR="008F0213" w:rsidRDefault="008F0213" w:rsidP="008F0213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|-- Reptiles</w:t>
                      </w:r>
                    </w:p>
                    <w:p w14:paraId="5C3B32DD" w14:textId="77777777" w:rsidR="008F0213" w:rsidRDefault="008F0213" w:rsidP="008F0213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>|-- Iguana</w:t>
                      </w:r>
                    </w:p>
                    <w:p w14:paraId="661B24F8" w14:textId="77777777" w:rsidR="008F0213" w:rsidRDefault="008F0213" w:rsidP="008F0213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>|-- Turtle</w:t>
                      </w:r>
                    </w:p>
                    <w:p w14:paraId="3A663262" w14:textId="77777777" w:rsidR="008F0213" w:rsidRDefault="008F0213" w:rsidP="008F0213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|-- Birds</w:t>
                      </w:r>
                    </w:p>
                    <w:p w14:paraId="7DA7AFD7" w14:textId="77777777" w:rsidR="008F0213" w:rsidRDefault="008F0213" w:rsidP="008F0213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>|-- Canary</w:t>
                      </w:r>
                    </w:p>
                    <w:p w14:paraId="2511CDEF" w14:textId="77777777" w:rsidR="008F0213" w:rsidRDefault="008F0213" w:rsidP="008F0213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>|-- Parrot</w:t>
                      </w:r>
                    </w:p>
                    <w:p w14:paraId="371602FF" w14:textId="77777777" w:rsidR="008F0213" w:rsidRDefault="008F0213" w:rsidP="008F0213"/>
                  </w:txbxContent>
                </v:textbox>
                <w10:anchorlock/>
              </v:shape>
            </w:pict>
          </mc:Fallback>
        </mc:AlternateContent>
      </w:r>
    </w:p>
    <w:p w14:paraId="07BE3B3A" w14:textId="77777777" w:rsidR="008F0213" w:rsidRDefault="008F0213" w:rsidP="008F0213">
      <w:pPr>
        <w:pStyle w:val="ListParagraph"/>
        <w:spacing w:line="360" w:lineRule="auto"/>
        <w:jc w:val="both"/>
      </w:pPr>
    </w:p>
    <w:p w14:paraId="13EA7B6F" w14:textId="77777777" w:rsidR="008F0213" w:rsidRDefault="008F0213" w:rsidP="008F0213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rPr>
          <w:b/>
          <w:bCs/>
        </w:rPr>
        <w:t xml:space="preserve">Create a file </w:t>
      </w:r>
      <w:r>
        <w:t xml:space="preserve"> named </w:t>
      </w:r>
      <w:r>
        <w:rPr>
          <w:b/>
          <w:bCs/>
        </w:rPr>
        <w:t>Transaction.txt</w:t>
      </w:r>
      <w:r>
        <w:t xml:space="preserve"> and </w:t>
      </w:r>
      <w:r>
        <w:rPr>
          <w:b/>
          <w:bCs/>
        </w:rPr>
        <w:t>Sales.txt</w:t>
      </w:r>
      <w:r>
        <w:t xml:space="preserve"> on </w:t>
      </w:r>
      <w:r>
        <w:rPr>
          <w:b/>
          <w:bCs/>
        </w:rPr>
        <w:t>~/Pet Shop/Birds/Canary/</w:t>
      </w:r>
      <w:r>
        <w:t xml:space="preserve"> and change both file’s access time and modification time to </w:t>
      </w:r>
      <w:r>
        <w:rPr>
          <w:b/>
          <w:bCs/>
        </w:rPr>
        <w:t>1 December current year,</w:t>
      </w:r>
      <w:r>
        <w:t xml:space="preserve"> on </w:t>
      </w:r>
      <w:r>
        <w:rPr>
          <w:b/>
          <w:bCs/>
        </w:rPr>
        <w:t>18:30:50</w:t>
      </w:r>
    </w:p>
    <w:p w14:paraId="40666BCC" w14:textId="77777777" w:rsidR="008F0213" w:rsidRDefault="008F0213" w:rsidP="008F0213">
      <w:pPr>
        <w:pStyle w:val="ListParagraph"/>
        <w:spacing w:line="360" w:lineRule="auto"/>
        <w:jc w:val="both"/>
      </w:pPr>
    </w:p>
    <w:p w14:paraId="258E1822" w14:textId="5443998C" w:rsidR="008F0213" w:rsidRDefault="008F0213" w:rsidP="008F0213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From</w:t>
      </w:r>
      <w:r>
        <w:rPr>
          <w:b/>
          <w:bCs/>
        </w:rPr>
        <w:t xml:space="preserve"> home directory</w:t>
      </w:r>
      <w:r>
        <w:t xml:space="preserve">, </w:t>
      </w:r>
      <w:r>
        <w:rPr>
          <w:b/>
          <w:bCs/>
        </w:rPr>
        <w:t>search</w:t>
      </w:r>
      <w:r>
        <w:t xml:space="preserve"> for all </w:t>
      </w:r>
      <w:r>
        <w:rPr>
          <w:b/>
          <w:bCs/>
        </w:rPr>
        <w:t>empty files</w:t>
      </w:r>
      <w:r>
        <w:t>.</w:t>
      </w:r>
    </w:p>
    <w:p w14:paraId="6D87465A" w14:textId="77777777" w:rsidR="008F0213" w:rsidRPr="008F0213" w:rsidRDefault="008F0213" w:rsidP="008F0213">
      <w:pPr>
        <w:pStyle w:val="ListParagraph"/>
        <w:spacing w:line="360" w:lineRule="auto"/>
        <w:jc w:val="both"/>
      </w:pPr>
    </w:p>
    <w:p w14:paraId="57409CC7" w14:textId="34424614" w:rsidR="008F0213" w:rsidRDefault="008F0213" w:rsidP="008F0213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rPr>
          <w:b/>
          <w:bCs/>
        </w:rPr>
        <w:t>Display all</w:t>
      </w:r>
      <w:r>
        <w:t xml:space="preserve"> running process in system regardless from where they were executed and the users, and </w:t>
      </w:r>
      <w:r>
        <w:rPr>
          <w:b/>
          <w:bCs/>
        </w:rPr>
        <w:t>show the parent and child process</w:t>
      </w:r>
      <w:r>
        <w:t xml:space="preserve"> with indentation.</w:t>
      </w:r>
    </w:p>
    <w:p w14:paraId="69934FEA" w14:textId="47EBD154" w:rsidR="008F0213" w:rsidRDefault="008F0213" w:rsidP="006F79FA">
      <w:pPr>
        <w:rPr>
          <w:b/>
          <w:bCs/>
        </w:rPr>
      </w:pPr>
    </w:p>
    <w:p w14:paraId="34C260A7" w14:textId="4188456F" w:rsidR="008F0213" w:rsidRPr="00CE2D17" w:rsidRDefault="008F0213" w:rsidP="00CE2D17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Java Programming</w:t>
      </w:r>
    </w:p>
    <w:p w14:paraId="2002B81E" w14:textId="63F5D451" w:rsidR="008F0213" w:rsidRDefault="008F0213" w:rsidP="006F79FA">
      <w:pPr>
        <w:spacing w:line="360" w:lineRule="auto"/>
        <w:ind w:left="720"/>
        <w:jc w:val="both"/>
      </w:pPr>
      <w:r>
        <w:t xml:space="preserve">You are also tasked to create this program using </w:t>
      </w:r>
      <w:r>
        <w:rPr>
          <w:b/>
          <w:bCs/>
        </w:rPr>
        <w:t>Java programming</w:t>
      </w:r>
      <w:r>
        <w:t xml:space="preserve"> language with following concepts:</w:t>
      </w:r>
    </w:p>
    <w:p w14:paraId="68DF1292" w14:textId="77777777" w:rsidR="00CE2D17" w:rsidRDefault="00CE2D17" w:rsidP="006F79FA">
      <w:pPr>
        <w:spacing w:line="360" w:lineRule="auto"/>
        <w:ind w:left="720"/>
        <w:jc w:val="both"/>
      </w:pPr>
    </w:p>
    <w:p w14:paraId="235E1B63" w14:textId="77777777" w:rsidR="008F0213" w:rsidRDefault="008F0213" w:rsidP="006F79F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noProof/>
          <w:color w:val="000000"/>
        </w:rPr>
      </w:pPr>
      <w:r>
        <w:rPr>
          <w:noProof/>
          <w:color w:val="000000"/>
        </w:rPr>
        <w:t>Abstract Class</w:t>
      </w:r>
    </w:p>
    <w:p w14:paraId="6C4D5930" w14:textId="77777777" w:rsidR="008F0213" w:rsidRDefault="008F0213" w:rsidP="006F79FA">
      <w:pPr>
        <w:pStyle w:val="ListParagraph"/>
        <w:spacing w:line="360" w:lineRule="auto"/>
        <w:jc w:val="both"/>
        <w:rPr>
          <w:noProof/>
          <w:color w:val="000000"/>
        </w:rPr>
      </w:pPr>
      <w:r>
        <w:t xml:space="preserve">You need to design at least </w:t>
      </w:r>
      <w:r>
        <w:rPr>
          <w:b/>
          <w:bCs/>
        </w:rPr>
        <w:t>three</w:t>
      </w:r>
      <w:r>
        <w:t xml:space="preserve"> classes, </w:t>
      </w:r>
      <w:r>
        <w:rPr>
          <w:b/>
          <w:bCs/>
        </w:rPr>
        <w:t>one abstract</w:t>
      </w:r>
      <w:r>
        <w:t xml:space="preserve"> class, and </w:t>
      </w:r>
      <w:r>
        <w:rPr>
          <w:b/>
          <w:bCs/>
        </w:rPr>
        <w:t>two concrete</w:t>
      </w:r>
      <w:r>
        <w:t xml:space="preserve"> classes. Abstract class consists of all </w:t>
      </w:r>
      <w:r>
        <w:rPr>
          <w:b/>
          <w:bCs/>
        </w:rPr>
        <w:t>common</w:t>
      </w:r>
      <w:r>
        <w:t xml:space="preserve"> attributes and behavior that both of concrete class had. Concrete class consist of </w:t>
      </w:r>
      <w:r>
        <w:rPr>
          <w:b/>
          <w:bCs/>
        </w:rPr>
        <w:t>specific</w:t>
      </w:r>
      <w:r>
        <w:t xml:space="preserve"> attribute and behavior that not common between the concrete classes</w:t>
      </w:r>
    </w:p>
    <w:p w14:paraId="6E63776D" w14:textId="77777777" w:rsidR="008F0213" w:rsidRDefault="008F0213" w:rsidP="006F79F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t>Encapsulation</w:t>
      </w:r>
    </w:p>
    <w:p w14:paraId="78E98D80" w14:textId="77777777" w:rsidR="008F0213" w:rsidRDefault="008F0213" w:rsidP="006F79FA">
      <w:pPr>
        <w:pStyle w:val="ListParagraph"/>
        <w:spacing w:line="360" w:lineRule="auto"/>
        <w:jc w:val="both"/>
        <w:rPr>
          <w:noProof/>
          <w:color w:val="000000"/>
        </w:rPr>
      </w:pPr>
      <w:r>
        <w:t xml:space="preserve">To </w:t>
      </w:r>
      <w:r>
        <w:rPr>
          <w:b/>
          <w:bCs/>
        </w:rPr>
        <w:t>hide</w:t>
      </w:r>
      <w:r>
        <w:t xml:space="preserve"> the data of a class from an </w:t>
      </w:r>
      <w:r>
        <w:rPr>
          <w:b/>
          <w:bCs/>
        </w:rPr>
        <w:t>illegal</w:t>
      </w:r>
      <w:r>
        <w:t xml:space="preserve"> direct access, all of the attributes of the class must be </w:t>
      </w:r>
      <w:r>
        <w:rPr>
          <w:b/>
          <w:bCs/>
        </w:rPr>
        <w:t>encapsulated</w:t>
      </w:r>
      <w:r>
        <w:t xml:space="preserve"> and will be accessed using an </w:t>
      </w:r>
      <w:r>
        <w:rPr>
          <w:b/>
          <w:bCs/>
        </w:rPr>
        <w:t>accessor</w:t>
      </w:r>
      <w:r>
        <w:t xml:space="preserve"> and </w:t>
      </w:r>
      <w:r>
        <w:rPr>
          <w:b/>
          <w:bCs/>
        </w:rPr>
        <w:t>mutator</w:t>
      </w:r>
      <w:r>
        <w:t xml:space="preserve"> that may perform validation before accessing the encapsulated attribute</w:t>
      </w:r>
    </w:p>
    <w:p w14:paraId="32E65FE9" w14:textId="77777777" w:rsidR="008F0213" w:rsidRDefault="008F0213" w:rsidP="006F79F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noProof/>
          <w:color w:val="000000"/>
        </w:rPr>
      </w:pPr>
      <w:r>
        <w:rPr>
          <w:noProof/>
          <w:color w:val="000000"/>
        </w:rPr>
        <w:t>Inheritance</w:t>
      </w:r>
    </w:p>
    <w:p w14:paraId="4AFA4396" w14:textId="77777777" w:rsidR="008F0213" w:rsidRDefault="008F0213" w:rsidP="006F79FA">
      <w:pPr>
        <w:pStyle w:val="ListParagraph"/>
        <w:spacing w:line="360" w:lineRule="auto"/>
        <w:jc w:val="both"/>
        <w:rPr>
          <w:noProof/>
          <w:color w:val="000000"/>
        </w:rPr>
      </w:pPr>
      <w:r>
        <w:t>All of the concrete class</w:t>
      </w:r>
      <w:r>
        <w:rPr>
          <w:b/>
          <w:bCs/>
        </w:rPr>
        <w:t xml:space="preserve"> must inherit all</w:t>
      </w:r>
      <w:r>
        <w:t xml:space="preserve"> attribute and behavior from the abstract class</w:t>
      </w:r>
    </w:p>
    <w:p w14:paraId="7DFFB871" w14:textId="77777777" w:rsidR="008F0213" w:rsidRDefault="008F0213" w:rsidP="006F79F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noProof/>
          <w:color w:val="000000"/>
        </w:rPr>
      </w:pPr>
      <w:r>
        <w:t>Polymorphism</w:t>
      </w:r>
    </w:p>
    <w:p w14:paraId="5653B6EB" w14:textId="77777777" w:rsidR="008F0213" w:rsidRDefault="008F0213" w:rsidP="006F79FA">
      <w:pPr>
        <w:pStyle w:val="ListParagraph"/>
        <w:spacing w:line="360" w:lineRule="auto"/>
        <w:jc w:val="both"/>
        <w:rPr>
          <w:noProof/>
          <w:color w:val="000000"/>
        </w:rPr>
      </w:pPr>
      <w:r>
        <w:t xml:space="preserve">If the concrete class has </w:t>
      </w:r>
      <w:r>
        <w:rPr>
          <w:b/>
          <w:bCs/>
        </w:rPr>
        <w:t>a specific implementation</w:t>
      </w:r>
      <w:r>
        <w:t xml:space="preserve"> of the inherited behavior (method) that </w:t>
      </w:r>
      <w:r>
        <w:rPr>
          <w:b/>
          <w:bCs/>
        </w:rPr>
        <w:t>differ</w:t>
      </w:r>
      <w:r>
        <w:t xml:space="preserve"> from the abstract class, the concrete class can </w:t>
      </w:r>
      <w:r>
        <w:rPr>
          <w:b/>
          <w:bCs/>
        </w:rPr>
        <w:t>override</w:t>
      </w:r>
      <w:r>
        <w:t xml:space="preserve"> or </w:t>
      </w:r>
      <w:r>
        <w:rPr>
          <w:b/>
          <w:bCs/>
        </w:rPr>
        <w:t>overload</w:t>
      </w:r>
      <w:r>
        <w:t xml:space="preserve"> the behavior from the abstract class</w:t>
      </w:r>
    </w:p>
    <w:p w14:paraId="649D368D" w14:textId="77777777" w:rsidR="008F0213" w:rsidRDefault="008F0213" w:rsidP="006F79FA">
      <w:pPr>
        <w:spacing w:line="360" w:lineRule="auto"/>
        <w:ind w:left="720"/>
      </w:pPr>
    </w:p>
    <w:p w14:paraId="7E42AF9D" w14:textId="77777777" w:rsidR="008F0213" w:rsidRDefault="008F0213" w:rsidP="006F79FA">
      <w:pPr>
        <w:spacing w:line="360" w:lineRule="auto"/>
        <w:ind w:left="720"/>
      </w:pPr>
      <w:r>
        <w:t>The following are the specifications for the program:</w:t>
      </w:r>
    </w:p>
    <w:p w14:paraId="5F58058E" w14:textId="77777777" w:rsidR="008F0213" w:rsidRDefault="008F0213" w:rsidP="006F79FA">
      <w:pPr>
        <w:pStyle w:val="ListParagraph"/>
        <w:numPr>
          <w:ilvl w:val="0"/>
          <w:numId w:val="16"/>
        </w:numPr>
        <w:spacing w:line="360" w:lineRule="auto"/>
        <w:ind w:hanging="295"/>
      </w:pPr>
      <w:r>
        <w:t xml:space="preserve">First, the program will </w:t>
      </w:r>
      <w:r>
        <w:rPr>
          <w:b/>
        </w:rPr>
        <w:t>display main menu</w:t>
      </w:r>
      <w:r>
        <w:t xml:space="preserve"> consists of:</w:t>
      </w:r>
    </w:p>
    <w:p w14:paraId="4EDA0B9A" w14:textId="77777777" w:rsidR="008F0213" w:rsidRDefault="008F0213" w:rsidP="006F79FA">
      <w:pPr>
        <w:pStyle w:val="ListParagraph"/>
        <w:numPr>
          <w:ilvl w:val="0"/>
          <w:numId w:val="23"/>
        </w:numPr>
        <w:spacing w:line="360" w:lineRule="auto"/>
        <w:ind w:left="1440"/>
      </w:pPr>
      <w:r>
        <w:t>Add New Pet</w:t>
      </w:r>
    </w:p>
    <w:p w14:paraId="1DFBE5D2" w14:textId="77777777" w:rsidR="008F0213" w:rsidRDefault="008F0213" w:rsidP="006F79FA">
      <w:pPr>
        <w:pStyle w:val="ListParagraph"/>
        <w:numPr>
          <w:ilvl w:val="0"/>
          <w:numId w:val="23"/>
        </w:numPr>
        <w:spacing w:line="360" w:lineRule="auto"/>
        <w:ind w:left="1440"/>
      </w:pPr>
      <w:r>
        <w:t>View all Pets</w:t>
      </w:r>
    </w:p>
    <w:p w14:paraId="63AC58B8" w14:textId="77777777" w:rsidR="008F0213" w:rsidRDefault="008F0213" w:rsidP="006F79FA">
      <w:pPr>
        <w:pStyle w:val="ListParagraph"/>
        <w:numPr>
          <w:ilvl w:val="0"/>
          <w:numId w:val="23"/>
        </w:numPr>
        <w:spacing w:line="360" w:lineRule="auto"/>
        <w:ind w:left="1440"/>
      </w:pPr>
      <w:r>
        <w:t>Exit</w:t>
      </w:r>
    </w:p>
    <w:p w14:paraId="65D463DB" w14:textId="61E999B6" w:rsidR="008F0213" w:rsidRDefault="008F0213" w:rsidP="006F79FA">
      <w:pPr>
        <w:keepNext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4C10EE2D" wp14:editId="30FFD70B">
            <wp:extent cx="4048125" cy="9906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7C0AC" w14:textId="77777777" w:rsidR="008F0213" w:rsidRDefault="008F0213" w:rsidP="006F79FA">
      <w:pPr>
        <w:pStyle w:val="Caption"/>
        <w:ind w:left="720"/>
        <w:jc w:val="center"/>
        <w:rPr>
          <w:color w:val="000000" w:themeColor="text1"/>
        </w:rPr>
      </w:pPr>
      <w:r>
        <w:rPr>
          <w:color w:val="000000" w:themeColor="text1"/>
        </w:rPr>
        <w:t xml:space="preserve">Figure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Figure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. Menu</w:t>
      </w:r>
    </w:p>
    <w:p w14:paraId="43B3A983" w14:textId="77777777" w:rsidR="008F0213" w:rsidRDefault="008F0213" w:rsidP="006F79FA"/>
    <w:p w14:paraId="5E7ACF0B" w14:textId="77777777" w:rsidR="008F0213" w:rsidRDefault="008F0213" w:rsidP="006F79FA">
      <w:pPr>
        <w:pStyle w:val="ListParagraph"/>
        <w:numPr>
          <w:ilvl w:val="0"/>
          <w:numId w:val="18"/>
        </w:numPr>
        <w:spacing w:line="360" w:lineRule="auto"/>
        <w:ind w:left="1080" w:hanging="284"/>
      </w:pPr>
      <w:r>
        <w:t xml:space="preserve">If the user chooses </w:t>
      </w:r>
      <w:r>
        <w:rPr>
          <w:b/>
        </w:rPr>
        <w:t>menu 1</w:t>
      </w:r>
      <w:r>
        <w:t xml:space="preserve"> (“</w:t>
      </w:r>
      <w:r>
        <w:rPr>
          <w:b/>
        </w:rPr>
        <w:t>Add New Pet</w:t>
      </w:r>
      <w:r>
        <w:t>”), the program will prompt the user to input:</w:t>
      </w:r>
    </w:p>
    <w:p w14:paraId="2865CBA3" w14:textId="3E32D068" w:rsidR="008F0213" w:rsidRDefault="008F0213" w:rsidP="00483A60">
      <w:pPr>
        <w:pStyle w:val="ListParagraph"/>
        <w:numPr>
          <w:ilvl w:val="1"/>
          <w:numId w:val="18"/>
        </w:numPr>
        <w:spacing w:line="360" w:lineRule="auto"/>
        <w:rPr>
          <w:b/>
          <w:bCs/>
        </w:rPr>
      </w:pPr>
      <w:r>
        <w:rPr>
          <w:b/>
          <w:bCs/>
        </w:rPr>
        <w:t xml:space="preserve">Pet Type. </w:t>
      </w:r>
      <w:r>
        <w:t xml:space="preserve"> </w:t>
      </w:r>
      <w:r w:rsidR="00483A60">
        <w:t xml:space="preserve">Validate the </w:t>
      </w:r>
      <w:r>
        <w:t xml:space="preserve">input must </w:t>
      </w:r>
      <w:r w:rsidR="00483A60">
        <w:t>be</w:t>
      </w:r>
      <w:r>
        <w:t xml:space="preserve"> either 1 (dog) or 2 (snake).</w:t>
      </w:r>
    </w:p>
    <w:p w14:paraId="6442029B" w14:textId="7C4B3451" w:rsidR="008F0213" w:rsidRDefault="008F0213" w:rsidP="00483A60">
      <w:pPr>
        <w:pStyle w:val="ListParagraph"/>
        <w:numPr>
          <w:ilvl w:val="1"/>
          <w:numId w:val="18"/>
        </w:numPr>
        <w:spacing w:line="360" w:lineRule="auto"/>
        <w:rPr>
          <w:b/>
          <w:bCs/>
        </w:rPr>
      </w:pPr>
      <w:r>
        <w:rPr>
          <w:b/>
          <w:bCs/>
        </w:rPr>
        <w:t>Pet’s Breed</w:t>
      </w:r>
      <w:r>
        <w:t xml:space="preserve">. </w:t>
      </w:r>
      <w:r w:rsidR="00483A60">
        <w:t>Validate t</w:t>
      </w:r>
      <w:r>
        <w:t xml:space="preserve">he input must be </w:t>
      </w:r>
      <w:r>
        <w:rPr>
          <w:b/>
          <w:bCs/>
        </w:rPr>
        <w:t>between 5 and 20 characters</w:t>
      </w:r>
      <w:r>
        <w:t>.</w:t>
      </w:r>
    </w:p>
    <w:p w14:paraId="536ADEB5" w14:textId="79B6B165" w:rsidR="008F0213" w:rsidRDefault="008F0213" w:rsidP="00483A60">
      <w:pPr>
        <w:pStyle w:val="ListParagraph"/>
        <w:numPr>
          <w:ilvl w:val="1"/>
          <w:numId w:val="18"/>
        </w:numPr>
        <w:spacing w:line="360" w:lineRule="auto"/>
      </w:pPr>
      <w:r>
        <w:rPr>
          <w:b/>
        </w:rPr>
        <w:t>Age</w:t>
      </w:r>
      <w:r>
        <w:t xml:space="preserve">. </w:t>
      </w:r>
      <w:r w:rsidR="00BA08C1">
        <w:t>Validate t</w:t>
      </w:r>
      <w:r>
        <w:t xml:space="preserve">he input must be </w:t>
      </w:r>
      <w:r>
        <w:rPr>
          <w:b/>
          <w:bCs/>
        </w:rPr>
        <w:t>more than 0</w:t>
      </w:r>
      <w:r>
        <w:t>.</w:t>
      </w:r>
    </w:p>
    <w:p w14:paraId="45EE9CE5" w14:textId="4E17B79B" w:rsidR="008F0213" w:rsidRDefault="008F0213" w:rsidP="00483A60">
      <w:pPr>
        <w:pStyle w:val="ListParagraph"/>
        <w:numPr>
          <w:ilvl w:val="1"/>
          <w:numId w:val="18"/>
        </w:numPr>
        <w:spacing w:line="360" w:lineRule="auto"/>
      </w:pPr>
      <w:r>
        <w:rPr>
          <w:b/>
        </w:rPr>
        <w:t>Base Price</w:t>
      </w:r>
      <w:r>
        <w:rPr>
          <w:bCs/>
        </w:rPr>
        <w:t xml:space="preserve">. </w:t>
      </w:r>
      <w:r w:rsidR="00BA08C1">
        <w:rPr>
          <w:bCs/>
        </w:rPr>
        <w:t>Validate t</w:t>
      </w:r>
      <w:r>
        <w:rPr>
          <w:bCs/>
        </w:rPr>
        <w:t xml:space="preserve">he input must be </w:t>
      </w:r>
      <w:r>
        <w:rPr>
          <w:b/>
        </w:rPr>
        <w:t>between 10000 and 10000000</w:t>
      </w:r>
      <w:r>
        <w:rPr>
          <w:bCs/>
        </w:rPr>
        <w:t>.</w:t>
      </w:r>
    </w:p>
    <w:p w14:paraId="6E05E08B" w14:textId="4DCCDB99" w:rsidR="008F0213" w:rsidRDefault="008F0213" w:rsidP="00483A60">
      <w:pPr>
        <w:pStyle w:val="ListParagraph"/>
        <w:numPr>
          <w:ilvl w:val="1"/>
          <w:numId w:val="18"/>
        </w:numPr>
        <w:spacing w:line="360" w:lineRule="auto"/>
      </w:pPr>
      <w:r>
        <w:rPr>
          <w:b/>
        </w:rPr>
        <w:t>Gender</w:t>
      </w:r>
      <w:r>
        <w:t xml:space="preserve">. </w:t>
      </w:r>
      <w:r w:rsidR="00BA08C1">
        <w:t>Validate t</w:t>
      </w:r>
      <w:r>
        <w:t xml:space="preserve">he input must be either </w:t>
      </w:r>
      <w:r>
        <w:rPr>
          <w:b/>
        </w:rPr>
        <w:t>Female </w:t>
      </w:r>
      <w:r>
        <w:t xml:space="preserve">or </w:t>
      </w:r>
      <w:r>
        <w:rPr>
          <w:b/>
          <w:bCs/>
        </w:rPr>
        <w:t xml:space="preserve">Male </w:t>
      </w:r>
      <w:r>
        <w:t xml:space="preserve">with </w:t>
      </w:r>
      <w:r>
        <w:rPr>
          <w:b/>
          <w:bCs/>
        </w:rPr>
        <w:t>case sensitive.</w:t>
      </w:r>
    </w:p>
    <w:p w14:paraId="5411D258" w14:textId="77777777" w:rsidR="008F0213" w:rsidRDefault="008F0213" w:rsidP="00BA08C1">
      <w:pPr>
        <w:pStyle w:val="ListParagraph"/>
        <w:numPr>
          <w:ilvl w:val="4"/>
          <w:numId w:val="19"/>
        </w:numPr>
        <w:spacing w:line="360" w:lineRule="auto"/>
        <w:ind w:left="1440"/>
      </w:pPr>
      <w:r>
        <w:t xml:space="preserve">If </w:t>
      </w:r>
      <w:r>
        <w:rPr>
          <w:b/>
          <w:bCs/>
        </w:rPr>
        <w:t>Pet Type is dog</w:t>
      </w:r>
      <w:r>
        <w:t>, then prompt the user to input:</w:t>
      </w:r>
    </w:p>
    <w:p w14:paraId="4ABF5874" w14:textId="77777777" w:rsidR="008F0213" w:rsidRDefault="008F0213" w:rsidP="00BA08C1">
      <w:pPr>
        <w:pStyle w:val="ListParagraph"/>
        <w:numPr>
          <w:ilvl w:val="5"/>
          <w:numId w:val="20"/>
        </w:numPr>
        <w:spacing w:line="360" w:lineRule="auto"/>
        <w:ind w:left="1800"/>
      </w:pPr>
      <w:r>
        <w:rPr>
          <w:b/>
          <w:bCs/>
        </w:rPr>
        <w:t>Dog Size</w:t>
      </w:r>
      <w:r>
        <w:t xml:space="preserve">. This input must be either </w:t>
      </w:r>
      <w:r>
        <w:rPr>
          <w:b/>
          <w:bCs/>
        </w:rPr>
        <w:t>Small</w:t>
      </w:r>
      <w:r>
        <w:t xml:space="preserve">, </w:t>
      </w:r>
      <w:r>
        <w:rPr>
          <w:b/>
          <w:bCs/>
        </w:rPr>
        <w:t>Medium</w:t>
      </w:r>
      <w:r>
        <w:t xml:space="preserve">, or </w:t>
      </w:r>
      <w:r>
        <w:rPr>
          <w:b/>
          <w:bCs/>
        </w:rPr>
        <w:t>Big</w:t>
      </w:r>
      <w:r>
        <w:t xml:space="preserve"> with </w:t>
      </w:r>
      <w:r>
        <w:rPr>
          <w:b/>
          <w:bCs/>
        </w:rPr>
        <w:t>insensitive case</w:t>
      </w:r>
      <w:r>
        <w:t>.</w:t>
      </w:r>
    </w:p>
    <w:p w14:paraId="29B135DB" w14:textId="77777777" w:rsidR="008F0213" w:rsidRDefault="008F0213" w:rsidP="00BA08C1">
      <w:pPr>
        <w:pStyle w:val="ListParagraph"/>
        <w:numPr>
          <w:ilvl w:val="5"/>
          <w:numId w:val="20"/>
        </w:numPr>
        <w:spacing w:line="360" w:lineRule="auto"/>
        <w:ind w:left="1800"/>
        <w:rPr>
          <w:b/>
          <w:bCs/>
        </w:rPr>
      </w:pPr>
      <w:r>
        <w:rPr>
          <w:b/>
          <w:bCs/>
        </w:rPr>
        <w:t>Dog Fur Length</w:t>
      </w:r>
      <w:r>
        <w:t xml:space="preserve">. This input must be either </w:t>
      </w:r>
      <w:r>
        <w:rPr>
          <w:b/>
          <w:bCs/>
        </w:rPr>
        <w:t>Short</w:t>
      </w:r>
      <w:r>
        <w:t xml:space="preserve">, </w:t>
      </w:r>
      <w:r>
        <w:rPr>
          <w:b/>
          <w:bCs/>
        </w:rPr>
        <w:t>Medium</w:t>
      </w:r>
      <w:r>
        <w:t xml:space="preserve">, or </w:t>
      </w:r>
      <w:r>
        <w:rPr>
          <w:b/>
          <w:bCs/>
        </w:rPr>
        <w:t>Long</w:t>
      </w:r>
      <w:r>
        <w:t xml:space="preserve"> with </w:t>
      </w:r>
      <w:r>
        <w:rPr>
          <w:b/>
          <w:bCs/>
        </w:rPr>
        <w:t>case sensitive.</w:t>
      </w:r>
    </w:p>
    <w:p w14:paraId="0E6BD2A0" w14:textId="77777777" w:rsidR="008F0213" w:rsidRDefault="008F0213" w:rsidP="00BA08C1">
      <w:pPr>
        <w:pStyle w:val="ListParagraph"/>
        <w:numPr>
          <w:ilvl w:val="4"/>
          <w:numId w:val="19"/>
        </w:numPr>
        <w:spacing w:line="360" w:lineRule="auto"/>
        <w:ind w:left="1440"/>
      </w:pPr>
      <w:r>
        <w:t xml:space="preserve">If </w:t>
      </w:r>
      <w:r>
        <w:rPr>
          <w:b/>
          <w:bCs/>
        </w:rPr>
        <w:t>Pet Type is snake</w:t>
      </w:r>
      <w:r>
        <w:t>, then prompt the user to input:</w:t>
      </w:r>
    </w:p>
    <w:p w14:paraId="597C0337" w14:textId="6736080B" w:rsidR="008F0213" w:rsidRDefault="008F0213" w:rsidP="00BA08C1">
      <w:pPr>
        <w:pStyle w:val="ListParagraph"/>
        <w:numPr>
          <w:ilvl w:val="4"/>
          <w:numId w:val="21"/>
        </w:numPr>
        <w:spacing w:line="360" w:lineRule="auto"/>
        <w:ind w:left="1800"/>
      </w:pPr>
      <w:r>
        <w:rPr>
          <w:b/>
          <w:bCs/>
        </w:rPr>
        <w:lastRenderedPageBreak/>
        <w:t>Snake Length</w:t>
      </w:r>
      <w:r>
        <w:t xml:space="preserve">. This input must be </w:t>
      </w:r>
      <w:r>
        <w:rPr>
          <w:b/>
          <w:bCs/>
        </w:rPr>
        <w:t>between 0.1</w:t>
      </w:r>
      <w:r>
        <w:t xml:space="preserve"> </w:t>
      </w:r>
      <w:r w:rsidR="00BA08C1">
        <w:tab/>
      </w:r>
      <w:r>
        <w:t xml:space="preserve">and </w:t>
      </w:r>
      <w:r>
        <w:rPr>
          <w:b/>
          <w:bCs/>
        </w:rPr>
        <w:t>10</w:t>
      </w:r>
    </w:p>
    <w:p w14:paraId="05942C93" w14:textId="77777777" w:rsidR="008F0213" w:rsidRDefault="008F0213" w:rsidP="00BA08C1">
      <w:pPr>
        <w:pStyle w:val="ListParagraph"/>
        <w:numPr>
          <w:ilvl w:val="1"/>
          <w:numId w:val="18"/>
        </w:numPr>
        <w:spacing w:line="360" w:lineRule="auto"/>
      </w:pPr>
      <w:r>
        <w:t xml:space="preserve">After that, the program will </w:t>
      </w:r>
      <w:r>
        <w:rPr>
          <w:b/>
        </w:rPr>
        <w:t>generate</w:t>
      </w:r>
      <w:r>
        <w:t xml:space="preserve"> the </w:t>
      </w:r>
      <w:r>
        <w:rPr>
          <w:b/>
        </w:rPr>
        <w:t xml:space="preserve">Pet ID </w:t>
      </w:r>
      <w:r>
        <w:rPr>
          <w:bCs/>
        </w:rPr>
        <w:t xml:space="preserve"> depending on the </w:t>
      </w:r>
      <w:r>
        <w:rPr>
          <w:b/>
        </w:rPr>
        <w:t>pet type</w:t>
      </w:r>
      <w:r>
        <w:rPr>
          <w:bCs/>
        </w:rPr>
        <w:t>:</w:t>
      </w:r>
      <w:r>
        <w:t xml:space="preserve"> </w:t>
      </w:r>
      <w:bookmarkStart w:id="2" w:name="_Hlk5451169"/>
    </w:p>
    <w:p w14:paraId="207EC3D8" w14:textId="77777777" w:rsidR="008F0213" w:rsidRDefault="008F0213" w:rsidP="00BA08C1">
      <w:pPr>
        <w:pStyle w:val="ListParagraph"/>
        <w:numPr>
          <w:ilvl w:val="0"/>
          <w:numId w:val="25"/>
        </w:numPr>
        <w:spacing w:line="360" w:lineRule="auto"/>
        <w:ind w:left="1800"/>
        <w:rPr>
          <w:b/>
          <w:bCs/>
        </w:rPr>
      </w:pPr>
      <w:r>
        <w:rPr>
          <w:b/>
          <w:bCs/>
        </w:rPr>
        <w:t>Dog Pet ID Format:</w:t>
      </w:r>
    </w:p>
    <w:p w14:paraId="3A2BF10A" w14:textId="1402A25B" w:rsidR="008F0213" w:rsidRDefault="008F0213" w:rsidP="00BA08C1">
      <w:pPr>
        <w:pStyle w:val="ListParagraph"/>
        <w:spacing w:line="360" w:lineRule="auto"/>
        <w:ind w:left="144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4DCA8E9" wp14:editId="5F211A81">
                <wp:extent cx="3568065" cy="1137285"/>
                <wp:effectExtent l="9525" t="9525" r="13335" b="571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06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B706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DYXXX</w:t>
                            </w:r>
                          </w:p>
                          <w:p w14:paraId="749E2583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Y = The first letter of the dog’s size</w:t>
                            </w:r>
                          </w:p>
                          <w:p w14:paraId="7212059A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X = random number from 0 until 9</w:t>
                            </w:r>
                          </w:p>
                          <w:p w14:paraId="386DDE41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</w:p>
                          <w:p w14:paraId="69F44072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Example:</w:t>
                            </w:r>
                          </w:p>
                          <w:p w14:paraId="5A5957A3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DB098, DM139</w:t>
                            </w:r>
                          </w:p>
                          <w:p w14:paraId="3083FC94" w14:textId="77777777" w:rsidR="008F0213" w:rsidRDefault="008F0213" w:rsidP="008F0213">
                            <w:pPr>
                              <w:rPr>
                                <w:b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DCA8E9" id="Text Box 12" o:spid="_x0000_s1027" type="#_x0000_t202" style="width:280.95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">
                <v:textbox>
                  <w:txbxContent>
                    <w:p w14:paraId="0C74B706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DYXXX</w:t>
                      </w:r>
                    </w:p>
                    <w:p w14:paraId="749E2583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Y = The first letter of the dog’s size</w:t>
                      </w:r>
                    </w:p>
                    <w:p w14:paraId="7212059A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X = random number from 0 until 9</w:t>
                      </w:r>
                    </w:p>
                    <w:p w14:paraId="386DDE41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</w:p>
                    <w:p w14:paraId="69F44072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Example:</w:t>
                      </w:r>
                    </w:p>
                    <w:p w14:paraId="5A5957A3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DB098, DM139</w:t>
                      </w:r>
                    </w:p>
                    <w:p w14:paraId="3083FC94" w14:textId="77777777" w:rsidR="008F0213" w:rsidRDefault="008F0213" w:rsidP="008F0213">
                      <w:pPr>
                        <w:rPr>
                          <w:b/>
                          <w:lang w:val="en-I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CACF9E" w14:textId="77777777" w:rsidR="008F0213" w:rsidRDefault="008F0213" w:rsidP="00BA08C1">
      <w:pPr>
        <w:pStyle w:val="ListParagraph"/>
        <w:numPr>
          <w:ilvl w:val="6"/>
          <w:numId w:val="19"/>
        </w:numPr>
        <w:spacing w:line="360" w:lineRule="auto"/>
        <w:ind w:left="1800"/>
      </w:pPr>
      <w:r>
        <w:rPr>
          <w:b/>
          <w:bCs/>
        </w:rPr>
        <w:t>Snake Pet ID Format</w:t>
      </w:r>
      <w:r>
        <w:t>:</w:t>
      </w:r>
    </w:p>
    <w:bookmarkEnd w:id="2"/>
    <w:p w14:paraId="02ADAE3B" w14:textId="49EB5A36" w:rsidR="008F0213" w:rsidRDefault="008F0213" w:rsidP="00BA08C1">
      <w:pPr>
        <w:pStyle w:val="ListParagraph"/>
        <w:spacing w:line="360" w:lineRule="auto"/>
        <w:ind w:firstLine="709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048B93A" wp14:editId="21FE9760">
                <wp:extent cx="3568065" cy="984885"/>
                <wp:effectExtent l="9525" t="9525" r="1333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065" cy="98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5CD29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SXXXX</w:t>
                            </w:r>
                          </w:p>
                          <w:p w14:paraId="5A6C7DA7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X = random number from 0 until 9</w:t>
                            </w:r>
                          </w:p>
                          <w:p w14:paraId="0F1D4EC1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</w:p>
                          <w:p w14:paraId="726308D8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Example:</w:t>
                            </w:r>
                          </w:p>
                          <w:p w14:paraId="5C57324A" w14:textId="77777777" w:rsidR="008F0213" w:rsidRDefault="008F0213" w:rsidP="008F021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S1356</w:t>
                            </w:r>
                          </w:p>
                          <w:p w14:paraId="18312969" w14:textId="77777777" w:rsidR="008F0213" w:rsidRDefault="008F0213" w:rsidP="008F0213">
                            <w:pPr>
                              <w:rPr>
                                <w:b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48B93A" id="Text Box 11" o:spid="_x0000_s1028" type="#_x0000_t202" style="width:280.95pt;height:7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">
                <v:textbox>
                  <w:txbxContent>
                    <w:p w14:paraId="3715CD29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SXXXX</w:t>
                      </w:r>
                    </w:p>
                    <w:p w14:paraId="5A6C7DA7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X = random number from 0 until 9</w:t>
                      </w:r>
                    </w:p>
                    <w:p w14:paraId="0F1D4EC1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</w:p>
                    <w:p w14:paraId="726308D8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Example:</w:t>
                      </w:r>
                    </w:p>
                    <w:p w14:paraId="5C57324A" w14:textId="77777777" w:rsidR="008F0213" w:rsidRDefault="008F0213" w:rsidP="008F021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S1356</w:t>
                      </w:r>
                    </w:p>
                    <w:p w14:paraId="18312969" w14:textId="77777777" w:rsidR="008F0213" w:rsidRDefault="008F0213" w:rsidP="008F0213">
                      <w:pPr>
                        <w:rPr>
                          <w:b/>
                          <w:lang w:val="en-I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01B61E" w14:textId="77777777" w:rsidR="008F0213" w:rsidRDefault="008F0213" w:rsidP="00BA08C1">
      <w:pPr>
        <w:pStyle w:val="ListParagraph"/>
        <w:numPr>
          <w:ilvl w:val="1"/>
          <w:numId w:val="18"/>
        </w:numPr>
        <w:spacing w:line="360" w:lineRule="auto"/>
      </w:pPr>
      <w:r>
        <w:t xml:space="preserve">Then the program will </w:t>
      </w:r>
      <w:r>
        <w:rPr>
          <w:b/>
        </w:rPr>
        <w:t>insert</w:t>
      </w:r>
      <w:r>
        <w:t xml:space="preserve"> the </w:t>
      </w:r>
      <w:r>
        <w:rPr>
          <w:b/>
        </w:rPr>
        <w:t>pet data</w:t>
      </w:r>
      <w:r>
        <w:t xml:space="preserve">, </w:t>
      </w:r>
      <w:r>
        <w:rPr>
          <w:b/>
        </w:rPr>
        <w:t>show</w:t>
      </w:r>
      <w:r>
        <w:t xml:space="preserve"> a </w:t>
      </w:r>
      <w:r>
        <w:rPr>
          <w:b/>
        </w:rPr>
        <w:t>success message</w:t>
      </w:r>
      <w:r>
        <w:t xml:space="preserve">, and </w:t>
      </w:r>
      <w:r>
        <w:rPr>
          <w:b/>
        </w:rPr>
        <w:t>return to main menu</w:t>
      </w:r>
      <w:r>
        <w:t>.</w:t>
      </w:r>
    </w:p>
    <w:p w14:paraId="48B48EF1" w14:textId="75570ACC" w:rsidR="008F0213" w:rsidRDefault="008F0213" w:rsidP="006F79FA">
      <w:pPr>
        <w:keepNext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7992EE8A" wp14:editId="34171A41">
            <wp:extent cx="6280785" cy="1597660"/>
            <wp:effectExtent l="19050" t="19050" r="24765" b="215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597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DC8F90" w14:textId="77777777" w:rsidR="008F0213" w:rsidRDefault="008F0213" w:rsidP="00BA08C1">
      <w:pPr>
        <w:pStyle w:val="Caption"/>
        <w:ind w:left="1530"/>
        <w:jc w:val="center"/>
        <w:rPr>
          <w:color w:val="000000" w:themeColor="text1"/>
        </w:rPr>
      </w:pPr>
      <w:r>
        <w:rPr>
          <w:color w:val="000000" w:themeColor="text1"/>
        </w:rPr>
        <w:t xml:space="preserve">Figure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Figure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. Add Pet Dog</w:t>
      </w:r>
    </w:p>
    <w:p w14:paraId="157C6341" w14:textId="6541B4DE" w:rsidR="008F0213" w:rsidRDefault="008F0213" w:rsidP="006F79FA">
      <w:pPr>
        <w:keepNext/>
        <w:spacing w:line="360" w:lineRule="auto"/>
        <w:ind w:left="720"/>
      </w:pPr>
      <w:r>
        <w:rPr>
          <w:noProof/>
        </w:rPr>
        <w:drawing>
          <wp:inline distT="0" distB="0" distL="0" distR="0" wp14:anchorId="14D623BD" wp14:editId="2AA3B41E">
            <wp:extent cx="6280785" cy="1337310"/>
            <wp:effectExtent l="19050" t="19050" r="24765" b="152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337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F86338" w14:textId="77777777" w:rsidR="008F0213" w:rsidRDefault="008F0213" w:rsidP="00BA08C1">
      <w:pPr>
        <w:pStyle w:val="Caption"/>
        <w:ind w:left="1530"/>
        <w:jc w:val="center"/>
        <w:rPr>
          <w:color w:val="000000" w:themeColor="text1"/>
        </w:rPr>
      </w:pPr>
      <w:r>
        <w:rPr>
          <w:color w:val="000000" w:themeColor="text1"/>
        </w:rPr>
        <w:t xml:space="preserve">Figure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Figure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. Add Pet Snake</w:t>
      </w:r>
    </w:p>
    <w:p w14:paraId="5703346F" w14:textId="77777777" w:rsidR="008F0213" w:rsidRDefault="008F0213" w:rsidP="00766172">
      <w:pPr>
        <w:pStyle w:val="ListParagraph"/>
        <w:numPr>
          <w:ilvl w:val="0"/>
          <w:numId w:val="18"/>
        </w:numPr>
        <w:spacing w:line="360" w:lineRule="auto"/>
        <w:ind w:left="1080" w:hanging="284"/>
      </w:pPr>
      <w:r>
        <w:t xml:space="preserve">If the user chooses </w:t>
      </w:r>
      <w:r>
        <w:rPr>
          <w:b/>
        </w:rPr>
        <w:t>menu 2</w:t>
      </w:r>
      <w:r>
        <w:t xml:space="preserve"> (“</w:t>
      </w:r>
      <w:r>
        <w:rPr>
          <w:b/>
        </w:rPr>
        <w:t>View all pets</w:t>
      </w:r>
      <w:r>
        <w:t xml:space="preserve">”): </w:t>
      </w:r>
    </w:p>
    <w:p w14:paraId="30FF5F0A" w14:textId="77777777" w:rsidR="008F0213" w:rsidRDefault="008F0213" w:rsidP="00766172">
      <w:pPr>
        <w:pStyle w:val="ListParagraph"/>
        <w:numPr>
          <w:ilvl w:val="1"/>
          <w:numId w:val="18"/>
        </w:numPr>
        <w:spacing w:line="360" w:lineRule="auto"/>
      </w:pPr>
      <w:r>
        <w:t xml:space="preserve">If there is </w:t>
      </w:r>
      <w:r>
        <w:rPr>
          <w:b/>
        </w:rPr>
        <w:t>no pet data</w:t>
      </w:r>
      <w:r>
        <w:t xml:space="preserve">, the program will show </w:t>
      </w:r>
      <w:r>
        <w:rPr>
          <w:b/>
        </w:rPr>
        <w:t>message</w:t>
      </w:r>
      <w:r>
        <w:t xml:space="preserve"> and </w:t>
      </w:r>
      <w:r>
        <w:rPr>
          <w:b/>
        </w:rPr>
        <w:t>return to main menu</w:t>
      </w:r>
      <w:r>
        <w:t>.</w:t>
      </w:r>
    </w:p>
    <w:p w14:paraId="4FEDDEDE" w14:textId="1BB2C92B" w:rsidR="008F0213" w:rsidRDefault="008F0213" w:rsidP="00766172">
      <w:pPr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7625CA05" wp14:editId="4667EB18">
            <wp:extent cx="3048000" cy="2190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8BDB7D" w14:textId="77777777" w:rsidR="008F0213" w:rsidRDefault="008F0213" w:rsidP="00766172">
      <w:pPr>
        <w:pStyle w:val="ListParagraph"/>
        <w:numPr>
          <w:ilvl w:val="1"/>
          <w:numId w:val="18"/>
        </w:numPr>
        <w:spacing w:line="360" w:lineRule="auto"/>
      </w:pPr>
      <w:r>
        <w:rPr>
          <w:b/>
        </w:rPr>
        <w:t>Otherwise</w:t>
      </w:r>
      <w:r>
        <w:t xml:space="preserve">, the program will </w:t>
      </w:r>
      <w:r>
        <w:rPr>
          <w:b/>
        </w:rPr>
        <w:t>display all animal data</w:t>
      </w:r>
      <w:r>
        <w:t xml:space="preserve"> that are stored on the list.</w:t>
      </w:r>
    </w:p>
    <w:p w14:paraId="57703961" w14:textId="77777777" w:rsidR="008F0213" w:rsidRDefault="008F0213" w:rsidP="00766172">
      <w:pPr>
        <w:pStyle w:val="ListParagraph"/>
        <w:numPr>
          <w:ilvl w:val="1"/>
          <w:numId w:val="18"/>
        </w:numPr>
        <w:spacing w:line="360" w:lineRule="auto"/>
      </w:pPr>
      <w:r>
        <w:lastRenderedPageBreak/>
        <w:t xml:space="preserve">Then, the program will </w:t>
      </w:r>
      <w:r>
        <w:rPr>
          <w:b/>
        </w:rPr>
        <w:t>prompt the user to enter the Pet ID</w:t>
      </w:r>
      <w:r>
        <w:t xml:space="preserve"> to view the pet’s detailed information. Validate that the </w:t>
      </w:r>
      <w:r>
        <w:rPr>
          <w:b/>
          <w:bCs/>
        </w:rPr>
        <w:t>Pet ID</w:t>
      </w:r>
      <w:r>
        <w:t xml:space="preserve"> must be </w:t>
      </w:r>
      <w:r>
        <w:rPr>
          <w:b/>
          <w:bCs/>
        </w:rPr>
        <w:t>exists</w:t>
      </w:r>
      <w:r>
        <w:t>.</w:t>
      </w:r>
    </w:p>
    <w:p w14:paraId="07561888" w14:textId="77777777" w:rsidR="008F0213" w:rsidRDefault="008F0213" w:rsidP="00766172">
      <w:pPr>
        <w:pStyle w:val="ListParagraph"/>
        <w:numPr>
          <w:ilvl w:val="1"/>
          <w:numId w:val="18"/>
        </w:numPr>
        <w:spacing w:line="360" w:lineRule="auto"/>
      </w:pPr>
      <w:r>
        <w:t xml:space="preserve">After that, the program will, </w:t>
      </w:r>
      <w:r>
        <w:rPr>
          <w:b/>
        </w:rPr>
        <w:t xml:space="preserve">show the specified pet’s data </w:t>
      </w:r>
      <w:r>
        <w:t xml:space="preserve">and </w:t>
      </w:r>
      <w:r>
        <w:rPr>
          <w:b/>
        </w:rPr>
        <w:t>return to main menu</w:t>
      </w:r>
      <w:r>
        <w:t xml:space="preserve">. </w:t>
      </w:r>
    </w:p>
    <w:p w14:paraId="0CF7C82A" w14:textId="5B8F77AC" w:rsidR="008F0213" w:rsidRDefault="008F0213" w:rsidP="00766172">
      <w:pPr>
        <w:pStyle w:val="ListParagraph"/>
        <w:numPr>
          <w:ilvl w:val="1"/>
          <w:numId w:val="18"/>
        </w:numPr>
        <w:spacing w:line="360" w:lineRule="auto"/>
      </w:pPr>
      <w:r>
        <w:t xml:space="preserve">The price of </w:t>
      </w:r>
      <w:r>
        <w:rPr>
          <w:b/>
          <w:bCs/>
        </w:rPr>
        <w:t>Dog</w:t>
      </w:r>
      <w:r>
        <w:t xml:space="preserve"> is </w:t>
      </w:r>
      <w:r>
        <w:rPr>
          <w:b/>
        </w:rPr>
        <w:t>calculated</w:t>
      </w:r>
      <w:r>
        <w:t xml:space="preserve"> based on the following formula: </w:t>
      </w:r>
      <w:r>
        <w:rPr>
          <w:noProof/>
        </w:rPr>
        <mc:AlternateContent>
          <mc:Choice Requires="wps">
            <w:drawing>
              <wp:inline distT="0" distB="0" distL="0" distR="0" wp14:anchorId="60F6C3F4" wp14:editId="4D5546F1">
                <wp:extent cx="5356225" cy="283210"/>
                <wp:effectExtent l="9525" t="9525" r="6350" b="1206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22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BB0F4" w14:textId="5002D13F" w:rsidR="008F0213" w:rsidRDefault="008F0213" w:rsidP="00766172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Dog Price = Base Price + Fur Length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F6C3F4" id="Text Box 10" o:spid="_x0000_s1029" type="#_x0000_t202" style="width:421.7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">
                <v:textbox style="mso-fit-shape-to-text:t">
                  <w:txbxContent>
                    <w:p w14:paraId="64EBB0F4" w14:textId="5002D13F" w:rsidR="008F0213" w:rsidRDefault="008F0213" w:rsidP="00766172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Dog Price = Base Price + Fur Length 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tbl>
      <w:tblPr>
        <w:tblStyle w:val="TableGrid"/>
        <w:tblW w:w="8472" w:type="dxa"/>
        <w:tblInd w:w="1410" w:type="dxa"/>
        <w:tblLook w:val="04A0" w:firstRow="1" w:lastRow="0" w:firstColumn="1" w:lastColumn="0" w:noHBand="0" w:noVBand="1"/>
      </w:tblPr>
      <w:tblGrid>
        <w:gridCol w:w="4191"/>
        <w:gridCol w:w="4281"/>
      </w:tblGrid>
      <w:tr w:rsidR="008F0213" w14:paraId="55930F3D" w14:textId="77777777" w:rsidTr="00766172">
        <w:trPr>
          <w:trHeight w:val="384"/>
        </w:trPr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8C6B3EC" w14:textId="77777777" w:rsidR="008F0213" w:rsidRDefault="008F0213" w:rsidP="00766172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Dog’s Fur Length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9F13536" w14:textId="77777777" w:rsidR="008F0213" w:rsidRDefault="008F0213" w:rsidP="00766172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8F0213" w14:paraId="05CC6097" w14:textId="77777777" w:rsidTr="00766172">
        <w:trPr>
          <w:trHeight w:val="370"/>
        </w:trPr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80F6" w14:textId="77777777" w:rsidR="008F0213" w:rsidRDefault="008F0213" w:rsidP="00766172">
            <w:pPr>
              <w:pStyle w:val="ListParagraph"/>
              <w:spacing w:line="360" w:lineRule="auto"/>
              <w:ind w:left="0"/>
              <w:jc w:val="center"/>
            </w:pPr>
            <w:r>
              <w:t>Short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C2321" w14:textId="77777777" w:rsidR="008F0213" w:rsidRDefault="008F0213" w:rsidP="00766172">
            <w:pPr>
              <w:pStyle w:val="ListParagraph"/>
              <w:spacing w:line="360" w:lineRule="auto"/>
              <w:ind w:left="0"/>
              <w:jc w:val="center"/>
            </w:pPr>
            <w:r>
              <w:t>Rp. 0</w:t>
            </w:r>
          </w:p>
        </w:tc>
      </w:tr>
      <w:tr w:rsidR="008F0213" w14:paraId="1AE23D14" w14:textId="77777777" w:rsidTr="00766172">
        <w:trPr>
          <w:trHeight w:val="370"/>
        </w:trPr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22BCB" w14:textId="77777777" w:rsidR="008F0213" w:rsidRDefault="008F0213" w:rsidP="00766172">
            <w:pPr>
              <w:pStyle w:val="ListParagraph"/>
              <w:spacing w:line="360" w:lineRule="auto"/>
              <w:ind w:left="0"/>
              <w:jc w:val="center"/>
            </w:pPr>
            <w:r>
              <w:t>Medium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6C14B" w14:textId="77777777" w:rsidR="008F0213" w:rsidRDefault="008F0213" w:rsidP="00766172">
            <w:pPr>
              <w:pStyle w:val="ListParagraph"/>
              <w:spacing w:line="360" w:lineRule="auto"/>
              <w:ind w:left="0"/>
              <w:jc w:val="center"/>
            </w:pPr>
            <w:r>
              <w:t>Rp. 20000</w:t>
            </w:r>
          </w:p>
        </w:tc>
      </w:tr>
      <w:tr w:rsidR="008F0213" w14:paraId="17310871" w14:textId="77777777" w:rsidTr="00766172">
        <w:trPr>
          <w:trHeight w:val="370"/>
        </w:trPr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DF224" w14:textId="77777777" w:rsidR="008F0213" w:rsidRDefault="008F0213" w:rsidP="00766172">
            <w:pPr>
              <w:pStyle w:val="ListParagraph"/>
              <w:spacing w:line="360" w:lineRule="auto"/>
              <w:ind w:left="0"/>
              <w:jc w:val="center"/>
            </w:pPr>
            <w:r>
              <w:t>Long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F5306" w14:textId="77777777" w:rsidR="008F0213" w:rsidRDefault="008F0213" w:rsidP="00766172">
            <w:pPr>
              <w:pStyle w:val="ListParagraph"/>
              <w:spacing w:line="360" w:lineRule="auto"/>
              <w:ind w:left="0"/>
              <w:jc w:val="center"/>
            </w:pPr>
            <w:r>
              <w:t>Rp. 50000</w:t>
            </w:r>
          </w:p>
        </w:tc>
      </w:tr>
    </w:tbl>
    <w:p w14:paraId="4F1D82E2" w14:textId="77777777" w:rsidR="008F0213" w:rsidRDefault="008F0213" w:rsidP="006F79FA">
      <w:pPr>
        <w:pStyle w:val="ListParagraph"/>
        <w:spacing w:line="360" w:lineRule="auto"/>
      </w:pPr>
    </w:p>
    <w:p w14:paraId="3A32FBE8" w14:textId="65CE6965" w:rsidR="008F0213" w:rsidRDefault="008F0213" w:rsidP="00766172">
      <w:pPr>
        <w:pStyle w:val="ListParagraph"/>
        <w:numPr>
          <w:ilvl w:val="1"/>
          <w:numId w:val="18"/>
        </w:numPr>
        <w:spacing w:line="360" w:lineRule="auto"/>
      </w:pPr>
      <w:r>
        <w:t xml:space="preserve">The selling price of </w:t>
      </w:r>
      <w:r>
        <w:rPr>
          <w:b/>
          <w:bCs/>
        </w:rPr>
        <w:t>Snake</w:t>
      </w:r>
      <w:r>
        <w:t xml:space="preserve"> is </w:t>
      </w:r>
      <w:r>
        <w:rPr>
          <w:b/>
        </w:rPr>
        <w:t>calculated</w:t>
      </w:r>
      <w:r>
        <w:t xml:space="preserve"> based on the following formula: </w:t>
      </w:r>
      <w:r>
        <w:rPr>
          <w:noProof/>
        </w:rPr>
        <mc:AlternateContent>
          <mc:Choice Requires="wps">
            <w:drawing>
              <wp:inline distT="0" distB="0" distL="0" distR="0" wp14:anchorId="75C85854" wp14:editId="7FAB32F2">
                <wp:extent cx="5391150" cy="283210"/>
                <wp:effectExtent l="9525" t="9525" r="9525" b="1206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51295" w14:textId="565F0BEB" w:rsidR="008F0213" w:rsidRDefault="008F0213" w:rsidP="00067568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Snake Price = Base Price + (Rounded Down Length * 10000)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85854" id="Text Box 9" o:spid="_x0000_s1030" type="#_x0000_t202" style="width:424.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">
                <v:textbox style="mso-fit-shape-to-text:t">
                  <w:txbxContent>
                    <w:p w14:paraId="78551295" w14:textId="565F0BEB" w:rsidR="008F0213" w:rsidRDefault="008F0213" w:rsidP="00067568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Snake Price = Base Price + (Rounded Down Length * 10000)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6CB06" w14:textId="77777777" w:rsidR="008F0213" w:rsidRDefault="008F0213" w:rsidP="006F79FA">
      <w:pPr>
        <w:pStyle w:val="ListParagraph"/>
        <w:spacing w:line="360" w:lineRule="auto"/>
      </w:pPr>
    </w:p>
    <w:p w14:paraId="26D7738E" w14:textId="2910DD69" w:rsidR="008F0213" w:rsidRDefault="008F0213" w:rsidP="006F79FA">
      <w:pPr>
        <w:pStyle w:val="ListParagraph"/>
        <w:keepNext/>
        <w:spacing w:line="360" w:lineRule="auto"/>
        <w:ind w:firstLine="90"/>
        <w:jc w:val="center"/>
      </w:pPr>
      <w:r>
        <w:rPr>
          <w:noProof/>
        </w:rPr>
        <w:drawing>
          <wp:inline distT="0" distB="0" distL="0" distR="0" wp14:anchorId="5FD1E7E6" wp14:editId="73D40D58">
            <wp:extent cx="6280785" cy="1991995"/>
            <wp:effectExtent l="19050" t="19050" r="24765" b="273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9919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78E847" w14:textId="77777777" w:rsidR="008F0213" w:rsidRDefault="008F0213" w:rsidP="006F79FA">
      <w:pPr>
        <w:pStyle w:val="Caption"/>
        <w:ind w:left="720"/>
        <w:jc w:val="center"/>
        <w:rPr>
          <w:color w:val="auto"/>
        </w:rPr>
      </w:pPr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Figure \* ARABIC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4</w:t>
      </w:r>
      <w:r>
        <w:rPr>
          <w:color w:val="auto"/>
        </w:rPr>
        <w:fldChar w:fldCharType="end"/>
      </w:r>
      <w:r>
        <w:rPr>
          <w:color w:val="auto"/>
        </w:rPr>
        <w:t>. View All Pet</w:t>
      </w:r>
    </w:p>
    <w:p w14:paraId="6373AF87" w14:textId="77777777" w:rsidR="008F0213" w:rsidRDefault="008F0213" w:rsidP="006F79FA">
      <w:pPr>
        <w:pStyle w:val="ListParagraph"/>
        <w:spacing w:line="360" w:lineRule="auto"/>
      </w:pPr>
    </w:p>
    <w:p w14:paraId="6821AFAC" w14:textId="77777777" w:rsidR="008F0213" w:rsidRDefault="008F0213" w:rsidP="0086129A">
      <w:pPr>
        <w:pStyle w:val="ListParagraph"/>
        <w:numPr>
          <w:ilvl w:val="0"/>
          <w:numId w:val="18"/>
        </w:numPr>
        <w:spacing w:line="360" w:lineRule="auto"/>
        <w:ind w:left="1080" w:hanging="284"/>
      </w:pPr>
      <w:r>
        <w:t xml:space="preserve">If the user chooses </w:t>
      </w:r>
      <w:r>
        <w:rPr>
          <w:b/>
        </w:rPr>
        <w:t xml:space="preserve">menu 3 </w:t>
      </w:r>
      <w:r>
        <w:t>(“</w:t>
      </w:r>
      <w:r>
        <w:rPr>
          <w:b/>
        </w:rPr>
        <w:t>Exit</w:t>
      </w:r>
      <w:r>
        <w:t xml:space="preserve">”), the program will </w:t>
      </w:r>
      <w:r>
        <w:rPr>
          <w:b/>
        </w:rPr>
        <w:t>exit</w:t>
      </w:r>
      <w:r>
        <w:t>.</w:t>
      </w:r>
    </w:p>
    <w:p w14:paraId="16D13FD1" w14:textId="62B97FED" w:rsidR="00BC6DE8" w:rsidRPr="00A32343" w:rsidRDefault="00BC6DE8" w:rsidP="008F0213"/>
    <w:sectPr w:rsidR="00BC6DE8" w:rsidRPr="00A32343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59C02" w14:textId="77777777" w:rsidR="004F6ECB" w:rsidRDefault="004F6ECB" w:rsidP="00273E4A">
      <w:r>
        <w:separator/>
      </w:r>
    </w:p>
  </w:endnote>
  <w:endnote w:type="continuationSeparator" w:id="0">
    <w:p w14:paraId="2575D33F" w14:textId="77777777" w:rsidR="004F6ECB" w:rsidRDefault="004F6EC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A5C4" w14:textId="77777777" w:rsidR="004F6ECB" w:rsidRDefault="004F6ECB" w:rsidP="00273E4A">
      <w:r>
        <w:separator/>
      </w:r>
    </w:p>
  </w:footnote>
  <w:footnote w:type="continuationSeparator" w:id="0">
    <w:p w14:paraId="194368BF" w14:textId="77777777" w:rsidR="004F6ECB" w:rsidRDefault="004F6EC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CD8C02D" w:rsidR="005D0782" w:rsidRPr="00A74720" w:rsidRDefault="00A7472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255A"/>
    <w:multiLevelType w:val="hybridMultilevel"/>
    <w:tmpl w:val="A4D6220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0D67"/>
    <w:multiLevelType w:val="multilevel"/>
    <w:tmpl w:val="C87A7E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680118"/>
    <w:multiLevelType w:val="multilevel"/>
    <w:tmpl w:val="C9123D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38435D"/>
    <w:multiLevelType w:val="hybridMultilevel"/>
    <w:tmpl w:val="EF206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03EFE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D9365B"/>
    <w:multiLevelType w:val="hybridMultilevel"/>
    <w:tmpl w:val="0D887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D52575"/>
    <w:multiLevelType w:val="hybridMultilevel"/>
    <w:tmpl w:val="50D6ACBE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67310"/>
    <w:multiLevelType w:val="hybridMultilevel"/>
    <w:tmpl w:val="8AB6F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30579D"/>
    <w:multiLevelType w:val="hybridMultilevel"/>
    <w:tmpl w:val="98321DFC"/>
    <w:lvl w:ilvl="0" w:tplc="A44C78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BFC8C28">
      <w:start w:val="1"/>
      <w:numFmt w:val="lowerLetter"/>
      <w:lvlText w:val="%2."/>
      <w:lvlJc w:val="left"/>
      <w:pPr>
        <w:ind w:left="1440" w:hanging="360"/>
      </w:pPr>
    </w:lvl>
    <w:lvl w:ilvl="2" w:tplc="66006CA4">
      <w:start w:val="1"/>
      <w:numFmt w:val="lowerRoman"/>
      <w:lvlText w:val="%3."/>
      <w:lvlJc w:val="right"/>
      <w:pPr>
        <w:ind w:left="2160" w:hanging="180"/>
      </w:pPr>
    </w:lvl>
    <w:lvl w:ilvl="3" w:tplc="6F2A11C0">
      <w:start w:val="1"/>
      <w:numFmt w:val="decimal"/>
      <w:lvlText w:val="%4."/>
      <w:lvlJc w:val="left"/>
      <w:pPr>
        <w:ind w:left="2880" w:hanging="360"/>
      </w:pPr>
    </w:lvl>
    <w:lvl w:ilvl="4" w:tplc="39945B40">
      <w:start w:val="1"/>
      <w:numFmt w:val="lowerLetter"/>
      <w:lvlText w:val="%5."/>
      <w:lvlJc w:val="left"/>
      <w:pPr>
        <w:ind w:left="3600" w:hanging="360"/>
      </w:pPr>
    </w:lvl>
    <w:lvl w:ilvl="5" w:tplc="2084C808">
      <w:start w:val="1"/>
      <w:numFmt w:val="lowerRoman"/>
      <w:lvlText w:val="%6."/>
      <w:lvlJc w:val="right"/>
      <w:pPr>
        <w:ind w:left="4320" w:hanging="180"/>
      </w:pPr>
    </w:lvl>
    <w:lvl w:ilvl="6" w:tplc="6FB4B8F0">
      <w:start w:val="1"/>
      <w:numFmt w:val="decimal"/>
      <w:lvlText w:val="%7."/>
      <w:lvlJc w:val="left"/>
      <w:pPr>
        <w:ind w:left="5040" w:hanging="360"/>
      </w:pPr>
    </w:lvl>
    <w:lvl w:ilvl="7" w:tplc="632C01A8">
      <w:start w:val="1"/>
      <w:numFmt w:val="lowerLetter"/>
      <w:lvlText w:val="%8."/>
      <w:lvlJc w:val="left"/>
      <w:pPr>
        <w:ind w:left="5760" w:hanging="360"/>
      </w:pPr>
    </w:lvl>
    <w:lvl w:ilvl="8" w:tplc="DA2E90B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77C59"/>
    <w:multiLevelType w:val="hybridMultilevel"/>
    <w:tmpl w:val="5B9CC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ADA06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17282"/>
    <w:multiLevelType w:val="multilevel"/>
    <w:tmpl w:val="8BAA71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466E38"/>
    <w:multiLevelType w:val="hybridMultilevel"/>
    <w:tmpl w:val="64C43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0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8"/>
  </w:num>
  <w:num w:numId="1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4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5"/>
  </w:num>
  <w:num w:numId="23">
    <w:abstractNumId w:val="21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67568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60D7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2E1B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3A60"/>
    <w:rsid w:val="00494E4C"/>
    <w:rsid w:val="004A6F1F"/>
    <w:rsid w:val="004B47B5"/>
    <w:rsid w:val="004B6AFE"/>
    <w:rsid w:val="004C0F0C"/>
    <w:rsid w:val="004D176C"/>
    <w:rsid w:val="004E7352"/>
    <w:rsid w:val="004F6ECB"/>
    <w:rsid w:val="00520E03"/>
    <w:rsid w:val="005314B7"/>
    <w:rsid w:val="00535DA7"/>
    <w:rsid w:val="005447D7"/>
    <w:rsid w:val="0055410B"/>
    <w:rsid w:val="00554F61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6F79FA"/>
    <w:rsid w:val="00701ECA"/>
    <w:rsid w:val="00720962"/>
    <w:rsid w:val="0072245D"/>
    <w:rsid w:val="00737595"/>
    <w:rsid w:val="00766172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129A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0213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87AD8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74720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A08C1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E2D17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213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8F0213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24</TotalTime>
  <Pages>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17</cp:revision>
  <dcterms:created xsi:type="dcterms:W3CDTF">2017-10-20T05:51:00Z</dcterms:created>
  <dcterms:modified xsi:type="dcterms:W3CDTF">2021-09-14T08:53:00Z</dcterms:modified>
</cp:coreProperties>
</file>